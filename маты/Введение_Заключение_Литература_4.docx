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84F5" w14:textId="347BAF1F" w:rsidR="006E6241" w:rsidRPr="006E6241" w:rsidRDefault="002619E4" w:rsidP="006E6241">
      <w:pPr>
        <w:spacing w:line="360" w:lineRule="auto"/>
        <w:ind w:firstLine="709"/>
        <w:rPr>
          <w:lang w:val="ru-RU"/>
        </w:rPr>
      </w:pPr>
      <w:r w:rsidRPr="00E77450">
        <w:rPr>
          <w:b/>
          <w:sz w:val="32"/>
          <w:szCs w:val="32"/>
          <w:lang w:val="ru-RU"/>
        </w:rPr>
        <w:t>Введение</w:t>
      </w:r>
    </w:p>
    <w:p w14:paraId="5DA872F0" w14:textId="21B72678" w:rsidR="006E6241" w:rsidRPr="006E6241" w:rsidRDefault="006E6241" w:rsidP="006E6241">
      <w:pPr>
        <w:spacing w:line="360" w:lineRule="auto"/>
        <w:ind w:firstLine="709"/>
        <w:rPr>
          <w:szCs w:val="28"/>
          <w:lang w:val="ru-RU"/>
        </w:rPr>
      </w:pPr>
      <w:r w:rsidRPr="006E6241">
        <w:rPr>
          <w:szCs w:val="28"/>
          <w:lang w:val="ru-RU"/>
        </w:rPr>
        <w:t>В современных условиях цифровизация образовательной сферы требует внедрения эффективных информационных систем, способных обеспечить оперативную обработку данных, повысить прозрачность процессов и сократить административные издержки. Особенно актуальным становится автоматизированное управление процессами приема абитуриентов, поскольку традиционные методы учета и обработки заявок уже не отвечают требованиям времени по скорости, точности и удобству использования.</w:t>
      </w:r>
    </w:p>
    <w:p w14:paraId="32433ECA" w14:textId="422322B1" w:rsidR="006E6241" w:rsidRPr="006E6241" w:rsidRDefault="006E6241" w:rsidP="006E6241">
      <w:pPr>
        <w:spacing w:line="360" w:lineRule="auto"/>
        <w:ind w:firstLine="709"/>
        <w:rPr>
          <w:szCs w:val="28"/>
          <w:lang w:val="ru-RU"/>
        </w:rPr>
      </w:pPr>
      <w:r w:rsidRPr="006E6241">
        <w:rPr>
          <w:szCs w:val="28"/>
          <w:lang w:val="ru-RU"/>
        </w:rPr>
        <w:t xml:space="preserve">Целью дипломного проектирования является проектирование и разработка автоматизированной информационной системы учета приема поступающих в ГОАПОУ </w:t>
      </w:r>
      <w:r w:rsidR="00F70710">
        <w:rPr>
          <w:szCs w:val="28"/>
          <w:lang w:val="ru-RU"/>
        </w:rPr>
        <w:t>«</w:t>
      </w:r>
      <w:r w:rsidRPr="006E6241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6E6241">
        <w:rPr>
          <w:szCs w:val="28"/>
          <w:lang w:val="ru-RU"/>
        </w:rPr>
        <w:t xml:space="preserve"> , которая будет обеспечивать регистрацию абитуриентов, подачу документов, формирование списка заявлений, взаимодействие с приемной комиссией, а также предоставление информации о статусе заявки как сотрудникам, так и поступающим.</w:t>
      </w:r>
    </w:p>
    <w:p w14:paraId="3A9B5388" w14:textId="03E0DF86" w:rsidR="006E6241" w:rsidRPr="006E6241" w:rsidRDefault="006E6241" w:rsidP="006E6241">
      <w:pPr>
        <w:spacing w:line="360" w:lineRule="auto"/>
        <w:ind w:firstLine="709"/>
        <w:rPr>
          <w:szCs w:val="28"/>
          <w:lang w:val="ru-RU"/>
        </w:rPr>
      </w:pPr>
      <w:r w:rsidRPr="006E6241">
        <w:rPr>
          <w:szCs w:val="28"/>
          <w:lang w:val="ru-RU"/>
        </w:rPr>
        <w:t xml:space="preserve">Тема и цель дипломного проекта выбраны на основании изучения деятельности ГОАПОУ </w:t>
      </w:r>
      <w:r w:rsidR="00F70710">
        <w:rPr>
          <w:szCs w:val="28"/>
          <w:lang w:val="ru-RU"/>
        </w:rPr>
        <w:t>«</w:t>
      </w:r>
      <w:r w:rsidRPr="006E6241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6E6241">
        <w:rPr>
          <w:szCs w:val="28"/>
          <w:lang w:val="ru-RU"/>
        </w:rPr>
        <w:t>, анализа текущего состояния процессов приема поступающих, состава используемых аппаратных и программных средств, а также с целью получения практического опыта в области проектирования и разработки информационных систем в рамках образовательной среды. Цель дипломного проекта является актуальной и обоснованной, поскольку вызвана производственной необходимостью внедрения современных информационных технологий в деятельность приемной комиссии колледжа, формирования единой электронной базы данных о поступающих, организации эффективного документооборота и повышения качества предоставляемых услуг.</w:t>
      </w:r>
    </w:p>
    <w:p w14:paraId="004B91E7" w14:textId="05AD7505" w:rsidR="006E6241" w:rsidRPr="006E6241" w:rsidRDefault="006E6241" w:rsidP="006E6241">
      <w:pPr>
        <w:spacing w:line="360" w:lineRule="auto"/>
        <w:ind w:firstLine="709"/>
        <w:rPr>
          <w:szCs w:val="28"/>
          <w:lang w:val="ru-RU"/>
        </w:rPr>
      </w:pPr>
      <w:r w:rsidRPr="006E6241">
        <w:rPr>
          <w:szCs w:val="28"/>
          <w:lang w:val="ru-RU"/>
        </w:rPr>
        <w:t xml:space="preserve">Автоматизация процесса учета приема поступающих позволяет сократить время на рутинные операции, минимизировать риск ошибок при вводе данных, повысить точность и доступность информации, а также обеспечить возможность быстрого поиска и анализа заявок. Реализация данной системы способствует </w:t>
      </w:r>
      <w:r w:rsidRPr="006E6241">
        <w:rPr>
          <w:szCs w:val="28"/>
          <w:lang w:val="ru-RU"/>
        </w:rPr>
        <w:lastRenderedPageBreak/>
        <w:t>переходу образовательного учреждения на новый уровень организации работы, соответствующий современным требованиям цифровизации образования.</w:t>
      </w:r>
    </w:p>
    <w:p w14:paraId="34108D3F" w14:textId="6A6EE3E1" w:rsidR="006E6241" w:rsidRPr="006E6241" w:rsidRDefault="006E6241" w:rsidP="006E6241">
      <w:pPr>
        <w:spacing w:line="360" w:lineRule="auto"/>
        <w:ind w:firstLine="709"/>
        <w:rPr>
          <w:szCs w:val="28"/>
          <w:lang w:val="ru-RU"/>
        </w:rPr>
      </w:pPr>
      <w:r w:rsidRPr="006E6241">
        <w:rPr>
          <w:szCs w:val="28"/>
          <w:lang w:val="ru-RU"/>
        </w:rPr>
        <w:t>В теоретической части пояснительной записки представлен анализ особенностей автоматизации процессов приема в образовательные учреждения, рассмотрены общие принципы построения автоматизированных информационных систем управления работой образовательных организаций, а также проанализированы существующие решения в данной области.</w:t>
      </w:r>
    </w:p>
    <w:p w14:paraId="0D9A4524" w14:textId="3B292F3E" w:rsidR="006E6241" w:rsidRPr="006E6241" w:rsidRDefault="006E6241" w:rsidP="006E6241">
      <w:pPr>
        <w:spacing w:line="360" w:lineRule="auto"/>
        <w:ind w:firstLine="709"/>
        <w:rPr>
          <w:szCs w:val="28"/>
          <w:lang w:val="ru-RU"/>
        </w:rPr>
      </w:pPr>
      <w:r w:rsidRPr="006E6241">
        <w:rPr>
          <w:szCs w:val="28"/>
          <w:lang w:val="ru-RU"/>
        </w:rPr>
        <w:t>Проектная часть подробно описывает решение основных задач проектирования:</w:t>
      </w:r>
    </w:p>
    <w:p w14:paraId="725B3970" w14:textId="77777777" w:rsidR="006E6241" w:rsidRPr="006E6241" w:rsidRDefault="006E6241" w:rsidP="006E624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6E6241">
        <w:rPr>
          <w:lang w:val="ru-RU"/>
        </w:rPr>
        <w:t>описание организации логической и физической структуры базы данных;</w:t>
      </w:r>
    </w:p>
    <w:p w14:paraId="30B762D8" w14:textId="77777777" w:rsidR="006E6241" w:rsidRPr="006E6241" w:rsidRDefault="006E6241" w:rsidP="006E624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6E6241">
        <w:rPr>
          <w:lang w:val="ru-RU"/>
        </w:rPr>
        <w:t>описание спроектированных методов и инструментов выборки и сортировки данных по заданным параметрам;</w:t>
      </w:r>
    </w:p>
    <w:p w14:paraId="0657B457" w14:textId="77777777" w:rsidR="006E6241" w:rsidRPr="006E6241" w:rsidRDefault="006E6241" w:rsidP="006E624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6E6241">
        <w:rPr>
          <w:lang w:val="ru-RU"/>
        </w:rPr>
        <w:t>описание пользовательского интерфейса системы и формы отчетных документов.</w:t>
      </w:r>
    </w:p>
    <w:p w14:paraId="6DAE2619" w14:textId="7A519974" w:rsidR="004345BC" w:rsidRDefault="006E6241" w:rsidP="006E6241">
      <w:pPr>
        <w:spacing w:line="360" w:lineRule="auto"/>
        <w:ind w:firstLine="709"/>
        <w:rPr>
          <w:szCs w:val="28"/>
          <w:lang w:val="ru-RU"/>
        </w:rPr>
      </w:pPr>
      <w:r w:rsidRPr="006E6241">
        <w:rPr>
          <w:szCs w:val="28"/>
          <w:lang w:val="ru-RU"/>
        </w:rPr>
        <w:t xml:space="preserve">Все разделы дипломного проекта разработаны и оформлены в соответствии с требованиями Положения о выпускной квалификационной работе ГОАПОУ </w:t>
      </w:r>
      <w:r w:rsidR="00F70710">
        <w:rPr>
          <w:szCs w:val="28"/>
          <w:lang w:val="ru-RU"/>
        </w:rPr>
        <w:t>«</w:t>
      </w:r>
      <w:r w:rsidRPr="006E6241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6E6241">
        <w:rPr>
          <w:szCs w:val="28"/>
          <w:lang w:val="ru-RU"/>
        </w:rPr>
        <w:t xml:space="preserve">, а также с учетом действующих нормативно-технических стандартов в области разработки программного обеспечения и защиты информации. </w:t>
      </w:r>
    </w:p>
    <w:p w14:paraId="5A8D6062" w14:textId="77777777" w:rsidR="004345BC" w:rsidRDefault="004345BC">
      <w:pPr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5C43A57" w14:textId="067CF975" w:rsidR="006E6241" w:rsidRPr="004345BC" w:rsidRDefault="004345BC" w:rsidP="006E6241">
      <w:pPr>
        <w:spacing w:line="360" w:lineRule="auto"/>
        <w:ind w:firstLine="709"/>
        <w:rPr>
          <w:b/>
          <w:bCs/>
          <w:szCs w:val="28"/>
          <w:lang w:val="ru-RU"/>
        </w:rPr>
      </w:pPr>
      <w:r w:rsidRPr="004345BC">
        <w:rPr>
          <w:b/>
          <w:bCs/>
          <w:sz w:val="32"/>
          <w:szCs w:val="32"/>
          <w:lang w:val="ru-RU"/>
        </w:rPr>
        <w:lastRenderedPageBreak/>
        <w:t>1 Теоретическая часть</w:t>
      </w:r>
    </w:p>
    <w:p w14:paraId="42B792CB" w14:textId="55AA4153" w:rsidR="004345BC" w:rsidRDefault="004345BC" w:rsidP="004345BC">
      <w:pPr>
        <w:pStyle w:val="af1"/>
        <w:numPr>
          <w:ilvl w:val="1"/>
          <w:numId w:val="8"/>
        </w:numPr>
        <w:spacing w:line="360" w:lineRule="auto"/>
        <w:rPr>
          <w:b/>
          <w:bCs/>
          <w:szCs w:val="28"/>
          <w:lang w:val="ru-RU"/>
        </w:rPr>
      </w:pPr>
      <w:r w:rsidRPr="004345BC">
        <w:rPr>
          <w:b/>
          <w:bCs/>
          <w:szCs w:val="28"/>
          <w:lang w:val="ru-RU"/>
        </w:rPr>
        <w:t>Описание объекта проектирования</w:t>
      </w:r>
    </w:p>
    <w:p w14:paraId="48C9D1EA" w14:textId="21BDAF0E" w:rsidR="003C35E2" w:rsidRPr="003C35E2" w:rsidRDefault="003C35E2" w:rsidP="003C35E2">
      <w:pPr>
        <w:spacing w:line="360" w:lineRule="auto"/>
        <w:ind w:firstLine="709"/>
        <w:rPr>
          <w:szCs w:val="28"/>
          <w:lang w:val="ru-RU"/>
        </w:rPr>
      </w:pPr>
      <w:r w:rsidRPr="003C35E2">
        <w:rPr>
          <w:szCs w:val="28"/>
          <w:lang w:val="ru-RU"/>
        </w:rPr>
        <w:t>Объектом проектирования является автоматизированная информационная система учета приема поступающих в Государственное автономное профессиональное образовательное учреждение Липецкой области «Липецкий металлургический колледж». Разрабатываемая система представляет собой программный продукт, который предназначен для выполнения широкого круга функций, связанных с процессами сбора, хранения, обработки и предоставления информации, необходимой для эффективного управления процессом приема абитуриентов.</w:t>
      </w:r>
      <w:r w:rsidR="004F5890" w:rsidRPr="003C35E2">
        <w:rPr>
          <w:szCs w:val="28"/>
          <w:lang w:val="ru-RU"/>
        </w:rPr>
        <w:t xml:space="preserve"> </w:t>
      </w:r>
    </w:p>
    <w:p w14:paraId="2D558E88" w14:textId="7AC48694" w:rsidR="003C35E2" w:rsidRPr="003C35E2" w:rsidRDefault="003C35E2" w:rsidP="003C35E2">
      <w:pPr>
        <w:spacing w:line="360" w:lineRule="auto"/>
        <w:ind w:firstLine="709"/>
        <w:rPr>
          <w:szCs w:val="28"/>
          <w:lang w:val="ru-RU"/>
        </w:rPr>
      </w:pPr>
      <w:r w:rsidRPr="003C35E2">
        <w:rPr>
          <w:szCs w:val="28"/>
          <w:lang w:val="ru-RU"/>
        </w:rPr>
        <w:t>Согласно положению Федерального закона №273-ФЗ «Об образовании в Российской Федерации», такая система может быть отнесена к категории информационных систем, используемых в сфере образования для обеспечения организационно-управленческих процессов. Это говорит о том, что ее внедрение не только целесообразно, но и полностью соответствует современным тенденциям цифровизации образовательной среды и требованиям законодательства Российской Федерации в части использования информационных технологий в сфере образования.</w:t>
      </w:r>
      <w:r w:rsidR="004F5890" w:rsidRPr="003C35E2">
        <w:rPr>
          <w:szCs w:val="28"/>
          <w:lang w:val="ru-RU"/>
        </w:rPr>
        <w:t xml:space="preserve"> </w:t>
      </w:r>
    </w:p>
    <w:p w14:paraId="16273B02" w14:textId="54ABB88F" w:rsidR="003C35E2" w:rsidRPr="003C35E2" w:rsidRDefault="003C35E2" w:rsidP="003C35E2">
      <w:pPr>
        <w:spacing w:line="360" w:lineRule="auto"/>
        <w:ind w:firstLine="709"/>
        <w:rPr>
          <w:szCs w:val="28"/>
          <w:lang w:val="ru-RU"/>
        </w:rPr>
      </w:pPr>
      <w:r w:rsidRPr="003C35E2">
        <w:rPr>
          <w:szCs w:val="28"/>
          <w:lang w:val="ru-RU"/>
        </w:rPr>
        <w:t>Разрабатываемая система направлена на автоматизацию ключевых этапов приемной кампании, таких как регистрация абитуриентов, подача документов, формирование списка заявлений, взаимодействие с сотрудниками приемной комиссии, выдача результатов рассмотрения заявок и другие операции, связанные с процессом приема. Благодаря применению современных информационных технологий, внедрение данной системы позволяет значительно снизить трудоемкость административных операций, повысить точность и скорость обработки данных, а также обеспечить высокую степень прозрачности и доступности информации для всех участников образовательного процесса, включая сотрудников приемной комиссии, администрацию учреждения, абитуриентов и их родителей или законных представителей.</w:t>
      </w:r>
      <w:r w:rsidR="004F5890" w:rsidRPr="003C35E2">
        <w:rPr>
          <w:szCs w:val="28"/>
          <w:lang w:val="ru-RU"/>
        </w:rPr>
        <w:t xml:space="preserve"> </w:t>
      </w:r>
    </w:p>
    <w:p w14:paraId="3C9D15E6" w14:textId="0721FE51" w:rsidR="003C35E2" w:rsidRPr="003C35E2" w:rsidRDefault="003C35E2" w:rsidP="003C35E2">
      <w:pPr>
        <w:spacing w:line="360" w:lineRule="auto"/>
        <w:ind w:firstLine="709"/>
        <w:rPr>
          <w:szCs w:val="28"/>
          <w:lang w:val="ru-RU"/>
        </w:rPr>
      </w:pPr>
      <w:r w:rsidRPr="003C35E2">
        <w:rPr>
          <w:szCs w:val="28"/>
          <w:lang w:val="ru-RU"/>
        </w:rPr>
        <w:lastRenderedPageBreak/>
        <w:t>Особое внимание в процессе проектирования было уделено соблюдению требований к разработке программных продуктов, изложенных в государственных стандартах системы программной документации (ЕСПД), таких как:</w:t>
      </w:r>
      <w:r w:rsidR="004F5890" w:rsidRPr="003C35E2">
        <w:rPr>
          <w:szCs w:val="28"/>
          <w:lang w:val="ru-RU"/>
        </w:rPr>
        <w:t xml:space="preserve"> </w:t>
      </w:r>
    </w:p>
    <w:p w14:paraId="715DFC22" w14:textId="34B8BD12" w:rsidR="003C35E2" w:rsidRPr="004F5890" w:rsidRDefault="003C35E2" w:rsidP="004F5890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F5890">
        <w:rPr>
          <w:lang w:val="ru-RU"/>
        </w:rPr>
        <w:t>ГОСТ 19.101-77 — «Виды программ и программных документов», который регламентирует состав и оформление программной документации, обеспечивая единые подходы к её структурированию и созданию;</w:t>
      </w:r>
    </w:p>
    <w:p w14:paraId="3D9E8D8D" w14:textId="171F16B2" w:rsidR="003C35E2" w:rsidRPr="004F5890" w:rsidRDefault="003C35E2" w:rsidP="004F5890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F5890">
        <w:rPr>
          <w:lang w:val="ru-RU"/>
        </w:rPr>
        <w:t>ГОСТ 19.102-77 — «Стадии разработки программ», определяющий основные этапы жизненного цикла создания программного обеспечения, начиная с этапа технического задания и заканчивая опытной эксплуатацией и сопровождением;</w:t>
      </w:r>
    </w:p>
    <w:p w14:paraId="246199EF" w14:textId="5665CFD1" w:rsidR="003C35E2" w:rsidRPr="004F5890" w:rsidRDefault="003C35E2" w:rsidP="004F5890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F5890">
        <w:rPr>
          <w:lang w:val="ru-RU"/>
        </w:rPr>
        <w:t>ГОСТ 19.106-78 — «Требования к программной документации», предъявляющий строгие требования к содержанию и оформлению всей сопроводительной технической документации, связанной с разработкой программного обеспечения, что делает её понятной и удобной для последующего использования и сопровождения.</w:t>
      </w:r>
      <w:r w:rsidR="004F5890" w:rsidRPr="004F5890">
        <w:rPr>
          <w:lang w:val="ru-RU"/>
        </w:rPr>
        <w:t xml:space="preserve"> </w:t>
      </w:r>
    </w:p>
    <w:p w14:paraId="78EB8258" w14:textId="039928D8" w:rsidR="003C35E2" w:rsidRPr="003C35E2" w:rsidRDefault="003C35E2" w:rsidP="003C35E2">
      <w:pPr>
        <w:spacing w:line="360" w:lineRule="auto"/>
        <w:ind w:firstLine="709"/>
        <w:rPr>
          <w:szCs w:val="28"/>
          <w:lang w:val="ru-RU"/>
        </w:rPr>
      </w:pPr>
      <w:r w:rsidRPr="003C35E2">
        <w:rPr>
          <w:szCs w:val="28"/>
          <w:lang w:val="ru-RU"/>
        </w:rPr>
        <w:t>Эти стандарты были использованы при подготовке проектной и технической документации, что позволило обеспечить её полноту, корректность и соответствие установленным нормам оформления программных продуктов и сопроводительной документации. Соблюдение указанных государственных стандартов способствовало повышению качества разработанной системы, а также сделало возможным её дальнейшее использование и сопровождение в условиях реальной эксплуатации.</w:t>
      </w:r>
      <w:r w:rsidR="004F5890" w:rsidRPr="003C35E2">
        <w:rPr>
          <w:szCs w:val="28"/>
          <w:lang w:val="ru-RU"/>
        </w:rPr>
        <w:t xml:space="preserve"> </w:t>
      </w:r>
    </w:p>
    <w:p w14:paraId="21E80AC6" w14:textId="51848E69" w:rsidR="003C35E2" w:rsidRPr="003C35E2" w:rsidRDefault="003C35E2" w:rsidP="003C35E2">
      <w:pPr>
        <w:spacing w:line="360" w:lineRule="auto"/>
        <w:ind w:firstLine="709"/>
        <w:rPr>
          <w:szCs w:val="28"/>
          <w:lang w:val="ru-RU"/>
        </w:rPr>
      </w:pPr>
      <w:r w:rsidRPr="003C35E2">
        <w:rPr>
          <w:szCs w:val="28"/>
          <w:lang w:val="ru-RU"/>
        </w:rPr>
        <w:t xml:space="preserve">Система ориентирована на использование различными категориями пользователей: сотрудниками приемной комиссии, администрацией колледжа, а также абитуриентами и их родителями. Для каждой из этих групп пользователей разработан интерфейс, адаптированный под их потребности и уровень технической грамотности. При этом особое внимание было уделено вопросам юзабилити и доступности, что позволило сделать интерфейс интуитивно </w:t>
      </w:r>
      <w:r w:rsidRPr="003C35E2">
        <w:rPr>
          <w:szCs w:val="28"/>
          <w:lang w:val="ru-RU"/>
        </w:rPr>
        <w:lastRenderedPageBreak/>
        <w:t>понятным и удобным для пользователя, вне зависимости от его уровня подготовки. Такой подход к проектированию интерфейса полностью соответствует рекомендациям международного стандарта ISO/IEC 25010 , который устанавливает комплексные требования к качеству программного обеспечения, включая надёжность, производительность, совместимость и удобство использования.</w:t>
      </w:r>
      <w:r w:rsidR="004F5890" w:rsidRPr="003C35E2">
        <w:rPr>
          <w:szCs w:val="28"/>
          <w:lang w:val="ru-RU"/>
        </w:rPr>
        <w:t xml:space="preserve"> </w:t>
      </w:r>
    </w:p>
    <w:p w14:paraId="27E7C78F" w14:textId="05044CFD" w:rsidR="003C35E2" w:rsidRPr="003C35E2" w:rsidRDefault="003C35E2" w:rsidP="003C35E2">
      <w:pPr>
        <w:spacing w:line="360" w:lineRule="auto"/>
        <w:ind w:firstLine="709"/>
        <w:rPr>
          <w:szCs w:val="28"/>
          <w:lang w:val="ru-RU"/>
        </w:rPr>
      </w:pPr>
      <w:r w:rsidRPr="003C35E2">
        <w:rPr>
          <w:szCs w:val="28"/>
          <w:lang w:val="ru-RU"/>
        </w:rPr>
        <w:t>С точки зрения архитектурного решения, система спроектирована с учетом принципов модульности, масштабируемости и безопасности. Принцип модульности позволяет выделять отдельные компоненты системы, которые могут быть изменены или дополнены независимо друг от друга, что упрощает процесс разработки и дальнейшего обслуживания. Принцип масштабируемости дает возможность расширять функциональные возможности системы, добавлять новые модули и функции без необходимости полной переработки уже существующих частей. Также был реализован принцип безопасности , что особенно важно при работе с персональными данными и другими видами конфиденциальной информации, которая используется в рамках приемной кампании.</w:t>
      </w:r>
      <w:r w:rsidR="004F5890" w:rsidRPr="003C35E2">
        <w:rPr>
          <w:szCs w:val="28"/>
          <w:lang w:val="ru-RU"/>
        </w:rPr>
        <w:t xml:space="preserve"> </w:t>
      </w:r>
    </w:p>
    <w:p w14:paraId="7690FDC3" w14:textId="19DDDF55" w:rsidR="003C35E2" w:rsidRPr="003C35E2" w:rsidRDefault="003C35E2" w:rsidP="003C35E2">
      <w:pPr>
        <w:spacing w:line="360" w:lineRule="auto"/>
        <w:ind w:firstLine="709"/>
        <w:rPr>
          <w:szCs w:val="28"/>
          <w:lang w:val="ru-RU"/>
        </w:rPr>
      </w:pPr>
      <w:r w:rsidRPr="003C35E2">
        <w:rPr>
          <w:szCs w:val="28"/>
          <w:lang w:val="ru-RU"/>
        </w:rPr>
        <w:t>Благодаря таким архитектурным решениям, система может быть легко адаптирована под изменяющиеся законодательные, технологические и организационные требования, а также интегрирована с другими внутренними информационными системами колледжа, такими как электронный журнал, система дистанционного обучения или система управления контентом официального сайта учреждения. Это открывает возможность унификации и согласования работы различных информационных ресурсов, используемых в образовательном процессе, и делает систему более целостной и функциональной.</w:t>
      </w:r>
    </w:p>
    <w:p w14:paraId="22897389" w14:textId="756409EE" w:rsidR="003C35E2" w:rsidRPr="003C35E2" w:rsidRDefault="003C35E2" w:rsidP="003C35E2">
      <w:pPr>
        <w:spacing w:line="360" w:lineRule="auto"/>
        <w:ind w:firstLine="709"/>
        <w:rPr>
          <w:szCs w:val="28"/>
          <w:lang w:val="ru-RU"/>
        </w:rPr>
      </w:pPr>
      <w:r w:rsidRPr="003C35E2">
        <w:rPr>
          <w:szCs w:val="28"/>
          <w:lang w:val="ru-RU"/>
        </w:rPr>
        <w:t xml:space="preserve">Кроме того, при проектировании системы были учтены как текущие, так и потенциальные потребности образовательного учреждения, что позволило заложить основу для её дальнейшего развития и совершенствования. Также были предусмотрены механизмы защиты информации, обеспечения целостности </w:t>
      </w:r>
      <w:r w:rsidRPr="003C35E2">
        <w:rPr>
          <w:szCs w:val="28"/>
          <w:lang w:val="ru-RU"/>
        </w:rPr>
        <w:lastRenderedPageBreak/>
        <w:t xml:space="preserve">данных и контроля версий, что делает систему не только эффективной, но и надежной в использовании. </w:t>
      </w:r>
    </w:p>
    <w:p w14:paraId="38E8EF0F" w14:textId="77777777" w:rsidR="003C35E2" w:rsidRDefault="003C35E2" w:rsidP="003C35E2">
      <w:pPr>
        <w:spacing w:line="360" w:lineRule="auto"/>
        <w:ind w:firstLine="709"/>
        <w:rPr>
          <w:szCs w:val="28"/>
          <w:lang w:val="ru-RU"/>
        </w:rPr>
      </w:pPr>
      <w:r w:rsidRPr="003C35E2">
        <w:rPr>
          <w:szCs w:val="28"/>
          <w:lang w:val="ru-RU"/>
        </w:rPr>
        <w:t>Таким образом, объектом проектирования является программная система, созданная с использованием современных методов и подходов к разработке программного обеспечения, направленная на повышение эффективности и качества управления процессом приема абитуриентов в образовательное учреждение. Она основывается на принципах системного подхода к проектированию, соответствует действующим нормативно-техническим стандартам и может быть использована в качестве одного из инструментов цифровой трансформации образовательной организации.</w:t>
      </w:r>
    </w:p>
    <w:p w14:paraId="5FFD9818" w14:textId="6FCD7AB2" w:rsidR="00BF7D59" w:rsidRPr="00BF7D59" w:rsidRDefault="00BF7D59" w:rsidP="003C35E2">
      <w:pPr>
        <w:spacing w:line="360" w:lineRule="auto"/>
        <w:ind w:firstLine="709"/>
        <w:rPr>
          <w:b/>
          <w:bCs/>
          <w:szCs w:val="28"/>
          <w:lang w:val="ru-RU"/>
        </w:rPr>
      </w:pPr>
      <w:r w:rsidRPr="00BF7D59">
        <w:rPr>
          <w:b/>
          <w:bCs/>
          <w:szCs w:val="28"/>
          <w:lang w:val="ru-RU"/>
        </w:rPr>
        <w:t>1.2 Теория построения автоматизированных информационных систем управления работой образовательного учреждения</w:t>
      </w:r>
    </w:p>
    <w:p w14:paraId="63448020" w14:textId="4A232CDA" w:rsidR="00BF7D59" w:rsidRPr="00BF7D59" w:rsidRDefault="00BF7D59" w:rsidP="00BF7D59">
      <w:pPr>
        <w:spacing w:line="360" w:lineRule="auto"/>
        <w:ind w:firstLine="709"/>
        <w:rPr>
          <w:szCs w:val="28"/>
          <w:lang w:val="ru-RU"/>
        </w:rPr>
      </w:pPr>
      <w:r w:rsidRPr="00BF7D59">
        <w:rPr>
          <w:szCs w:val="28"/>
          <w:lang w:val="ru-RU"/>
        </w:rPr>
        <w:t xml:space="preserve">Автоматизированные информационные системы (АИС) представляют собой комплекс программных и аппаратных средств, обеспечивающих автоматизированное выполнение функций по сбору, обработке, хранению, передаче и предоставлению информации для решения задач управления и контроля в различных сферах деятельности. В контексте управления образовательным учреждением АИС играют важнейшую роль, позволяя повысить качество и оперативность принимаемых решений, а также снизить административную нагрузку на персонал. </w:t>
      </w:r>
    </w:p>
    <w:p w14:paraId="13426CEA" w14:textId="374003E2" w:rsidR="00BF7D59" w:rsidRPr="00BF7D59" w:rsidRDefault="00BF7D59" w:rsidP="00BF7D59">
      <w:pPr>
        <w:spacing w:line="360" w:lineRule="auto"/>
        <w:ind w:firstLine="709"/>
        <w:rPr>
          <w:szCs w:val="28"/>
          <w:lang w:val="ru-RU"/>
        </w:rPr>
      </w:pPr>
      <w:r w:rsidRPr="00BF7D59">
        <w:rPr>
          <w:szCs w:val="28"/>
          <w:lang w:val="ru-RU"/>
        </w:rPr>
        <w:t xml:space="preserve">Процесс проектирования и внедрения АИС в образовательной среде регулируется рядом нормативных и методических документов, в том числе: </w:t>
      </w:r>
    </w:p>
    <w:p w14:paraId="7658FB03" w14:textId="0E8AA0DD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F7D59">
        <w:rPr>
          <w:lang w:val="ru-RU"/>
        </w:rPr>
        <w:t xml:space="preserve">Федеральный закон №152-ФЗ от 27.07.2006 г. </w:t>
      </w:r>
      <w:r w:rsidR="00F70710">
        <w:rPr>
          <w:lang w:val="ru-RU"/>
        </w:rPr>
        <w:t>«</w:t>
      </w:r>
      <w:r w:rsidRPr="00BF7D59">
        <w:rPr>
          <w:lang w:val="ru-RU"/>
        </w:rPr>
        <w:t>О персональных данных</w:t>
      </w:r>
      <w:r w:rsidR="00F70710">
        <w:rPr>
          <w:lang w:val="ru-RU"/>
        </w:rPr>
        <w:t>»</w:t>
      </w:r>
      <w:r w:rsidRPr="00BF7D59">
        <w:rPr>
          <w:lang w:val="ru-RU"/>
        </w:rPr>
        <w:t xml:space="preserve"> , регламентирующий защиту информации, содержащей персональные данные сотрудников и обучающихся;</w:t>
      </w:r>
    </w:p>
    <w:p w14:paraId="4EA29029" w14:textId="343429F1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F7D59">
        <w:rPr>
          <w:lang w:val="ru-RU"/>
        </w:rPr>
        <w:t xml:space="preserve">ГОСТ Р 51275-99 — </w:t>
      </w:r>
      <w:r w:rsidR="00F70710">
        <w:rPr>
          <w:lang w:val="ru-RU"/>
        </w:rPr>
        <w:t>«</w:t>
      </w:r>
      <w:r w:rsidRPr="00BF7D59">
        <w:rPr>
          <w:lang w:val="ru-RU"/>
        </w:rPr>
        <w:t>Защита информации. Общие технические требования</w:t>
      </w:r>
      <w:r w:rsidR="00F70710">
        <w:rPr>
          <w:lang w:val="ru-RU"/>
        </w:rPr>
        <w:t>»</w:t>
      </w:r>
      <w:r w:rsidRPr="00BF7D59">
        <w:rPr>
          <w:lang w:val="ru-RU"/>
        </w:rPr>
        <w:t>, который устанавливает основные требования к обеспечению информационной безопасности;</w:t>
      </w:r>
    </w:p>
    <w:p w14:paraId="4D81484A" w14:textId="053D8B87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F7D59">
        <w:rPr>
          <w:lang w:val="ru-RU"/>
        </w:rPr>
        <w:lastRenderedPageBreak/>
        <w:t xml:space="preserve">ГОСТ ИСО/МЭК 12207-2010 — </w:t>
      </w:r>
      <w:r w:rsidR="00F70710">
        <w:rPr>
          <w:lang w:val="ru-RU"/>
        </w:rPr>
        <w:t>«</w:t>
      </w:r>
      <w:r w:rsidRPr="00BF7D59">
        <w:rPr>
          <w:lang w:val="ru-RU"/>
        </w:rPr>
        <w:t>Системная и программная инженерия. Процессы жизненного цикла программных средств</w:t>
      </w:r>
      <w:r w:rsidR="00F70710">
        <w:rPr>
          <w:lang w:val="ru-RU"/>
        </w:rPr>
        <w:t>»</w:t>
      </w:r>
      <w:r w:rsidRPr="00BF7D59">
        <w:rPr>
          <w:lang w:val="ru-RU"/>
        </w:rPr>
        <w:t>, определяющий стандарты проектирования, разработки и эксплуатации программного обеспечения.</w:t>
      </w:r>
    </w:p>
    <w:p w14:paraId="061897E4" w14:textId="1C070199" w:rsidR="00BF7D59" w:rsidRPr="00BF7D59" w:rsidRDefault="00BF7D59" w:rsidP="00BF7D59">
      <w:pPr>
        <w:spacing w:line="360" w:lineRule="auto"/>
        <w:ind w:firstLine="709"/>
        <w:rPr>
          <w:szCs w:val="28"/>
          <w:lang w:val="ru-RU"/>
        </w:rPr>
      </w:pPr>
      <w:r w:rsidRPr="00BF7D59">
        <w:rPr>
          <w:szCs w:val="28"/>
          <w:lang w:val="ru-RU"/>
        </w:rPr>
        <w:t xml:space="preserve">Основными принципами построения АИС являются: </w:t>
      </w:r>
    </w:p>
    <w:p w14:paraId="7887B3E8" w14:textId="7F5BE1D1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ц</w:t>
      </w:r>
      <w:r w:rsidRPr="00BF7D59">
        <w:rPr>
          <w:lang w:val="ru-RU"/>
        </w:rPr>
        <w:t>ентрализация информации — все данные хранятся в единой базе, исключая дублирование и несоответствия;</w:t>
      </w:r>
    </w:p>
    <w:p w14:paraId="090DC053" w14:textId="407303ED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и</w:t>
      </w:r>
      <w:r w:rsidRPr="00BF7D59">
        <w:rPr>
          <w:lang w:val="ru-RU"/>
        </w:rPr>
        <w:t>нтеграция с другими системами — возможность взаимодействия с внешними и внутренними информационными ресурсами, такими как системы электронного документооборота, порталы государственных услуг, ERP-системы и т.д.;</w:t>
      </w:r>
    </w:p>
    <w:p w14:paraId="6F97D923" w14:textId="6ACFDB74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м</w:t>
      </w:r>
      <w:r w:rsidRPr="00BF7D59">
        <w:rPr>
          <w:lang w:val="ru-RU"/>
        </w:rPr>
        <w:t>асштабируемость и гибкость — возможность расширения функционала без полной переработки системы;</w:t>
      </w:r>
    </w:p>
    <w:p w14:paraId="2F71FB44" w14:textId="2D3E5DFA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б</w:t>
      </w:r>
      <w:r w:rsidRPr="00BF7D59">
        <w:rPr>
          <w:lang w:val="ru-RU"/>
        </w:rPr>
        <w:t>езопасность и конфиденциальность — защита данных в соответствии с требованиями законодательства и международных стандартов;</w:t>
      </w:r>
    </w:p>
    <w:p w14:paraId="42C13ABE" w14:textId="670A2448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у</w:t>
      </w:r>
      <w:r w:rsidRPr="00BF7D59">
        <w:rPr>
          <w:lang w:val="ru-RU"/>
        </w:rPr>
        <w:t>добство пользовательского интерфейса — обеспечение высокого уровня юзабилити для всех категорий пользователей.</w:t>
      </w:r>
    </w:p>
    <w:p w14:paraId="7121F842" w14:textId="529D2A01" w:rsidR="00BF7D59" w:rsidRPr="00BF7D59" w:rsidRDefault="00BF7D59" w:rsidP="00BF7D59">
      <w:pPr>
        <w:pStyle w:val="af1"/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F7D59">
        <w:rPr>
          <w:lang w:val="ru-RU"/>
        </w:rPr>
        <w:t xml:space="preserve">Применительно к управлению приемом абитуриентов АИС позволяет: </w:t>
      </w:r>
    </w:p>
    <w:p w14:paraId="3F3DF68F" w14:textId="6E137392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о</w:t>
      </w:r>
      <w:r w:rsidRPr="00BF7D59">
        <w:rPr>
          <w:lang w:val="ru-RU"/>
        </w:rPr>
        <w:t>рганизовать электронную подачу заявок;</w:t>
      </w:r>
    </w:p>
    <w:p w14:paraId="4728AC15" w14:textId="7DB32C38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а</w:t>
      </w:r>
      <w:r w:rsidRPr="00BF7D59">
        <w:rPr>
          <w:lang w:val="ru-RU"/>
        </w:rPr>
        <w:t>втоматизировать проверку корректности и полноты документов;</w:t>
      </w:r>
    </w:p>
    <w:p w14:paraId="7E5E7D30" w14:textId="187DA9CC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ф</w:t>
      </w:r>
      <w:r w:rsidRPr="00BF7D59">
        <w:rPr>
          <w:lang w:val="ru-RU"/>
        </w:rPr>
        <w:t>ормировать очереди и учитывать конкурсные баллы;</w:t>
      </w:r>
    </w:p>
    <w:p w14:paraId="09F5994B" w14:textId="37913F97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у</w:t>
      </w:r>
      <w:r w:rsidRPr="00BF7D59">
        <w:rPr>
          <w:lang w:val="ru-RU"/>
        </w:rPr>
        <w:t>ведомлять абитуриентов о статусе заявки;</w:t>
      </w:r>
    </w:p>
    <w:p w14:paraId="2E0699A7" w14:textId="52CB3354" w:rsidR="00BF7D59" w:rsidRPr="00BF7D59" w:rsidRDefault="00BF7D59" w:rsidP="00BF7D5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г</w:t>
      </w:r>
      <w:r w:rsidRPr="00BF7D59">
        <w:rPr>
          <w:lang w:val="ru-RU"/>
        </w:rPr>
        <w:t>енерировать аналитические отчеты для руководства.</w:t>
      </w:r>
    </w:p>
    <w:p w14:paraId="40DE270B" w14:textId="685D72DE" w:rsidR="00BF7D59" w:rsidRPr="00BF7D59" w:rsidRDefault="00BF7D59" w:rsidP="00BF7D59">
      <w:pPr>
        <w:spacing w:line="360" w:lineRule="auto"/>
        <w:ind w:firstLine="709"/>
        <w:rPr>
          <w:szCs w:val="28"/>
          <w:lang w:val="ru-RU"/>
        </w:rPr>
      </w:pPr>
      <w:r w:rsidRPr="00BF7D59">
        <w:rPr>
          <w:szCs w:val="28"/>
          <w:lang w:val="ru-RU"/>
        </w:rPr>
        <w:t xml:space="preserve">Современные подходы к созданию таких систем включают использование веб-технологий, облачных решений, RESTful API, микросервисной архитектуры, а также элементов искусственного интеллекта и машинного обучения для прогнозирования нагрузки и анализа эффективности процессов. Это делает АИС не просто инструментом автоматизации, но мощным средством управления и планирования деятельности образовательного учреждения. </w:t>
      </w:r>
    </w:p>
    <w:p w14:paraId="2234B1E3" w14:textId="70CBC810" w:rsidR="00BF7D59" w:rsidRPr="00BF7D59" w:rsidRDefault="0079364A" w:rsidP="00BF7D59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lastRenderedPageBreak/>
        <w:t>В</w:t>
      </w:r>
      <w:r w:rsidR="00BF7D59" w:rsidRPr="00BF7D59">
        <w:rPr>
          <w:szCs w:val="28"/>
          <w:lang w:val="ru-RU"/>
        </w:rPr>
        <w:t xml:space="preserve"> рамках цифровой трансформации общества и образования, внедрение АИС в работу образовательных учреждений становится не только целесообразным, но и обязательным шагом для соответствия требованиям национального проекта </w:t>
      </w:r>
      <w:r w:rsidR="00F70710">
        <w:rPr>
          <w:szCs w:val="28"/>
          <w:lang w:val="ru-RU"/>
        </w:rPr>
        <w:t>«</w:t>
      </w:r>
      <w:r w:rsidR="00BF7D59" w:rsidRPr="00BF7D59">
        <w:rPr>
          <w:szCs w:val="28"/>
          <w:lang w:val="ru-RU"/>
        </w:rPr>
        <w:t>Образование</w:t>
      </w:r>
      <w:r w:rsidR="00F70710">
        <w:rPr>
          <w:szCs w:val="28"/>
          <w:lang w:val="ru-RU"/>
        </w:rPr>
        <w:t>»</w:t>
      </w:r>
      <w:r w:rsidR="00BF7D59" w:rsidRPr="00BF7D59">
        <w:rPr>
          <w:szCs w:val="28"/>
          <w:lang w:val="ru-RU"/>
        </w:rPr>
        <w:t xml:space="preserve"> , а также указам Президента РФ о цифровизации государственных и муниципальных услуг. </w:t>
      </w:r>
    </w:p>
    <w:p w14:paraId="5A992263" w14:textId="181F279F" w:rsidR="003532AD" w:rsidRDefault="00BF7D59" w:rsidP="00BF7D59">
      <w:pPr>
        <w:spacing w:line="360" w:lineRule="auto"/>
        <w:ind w:firstLine="709"/>
        <w:rPr>
          <w:szCs w:val="28"/>
          <w:lang w:val="ru-RU"/>
        </w:rPr>
      </w:pPr>
      <w:r w:rsidRPr="00BF7D59">
        <w:rPr>
          <w:szCs w:val="28"/>
          <w:lang w:val="ru-RU"/>
        </w:rPr>
        <w:t>Таким образом, теория построения автоматизированных информационных систем управления работой образовательного учреждения основывается на принципах системного подхода, современных технологиях разработки ПО и строгом следовании нормативно-правовой базе, что обеспечивает создание эффективных, безопасных и надежных решений для автоматизации ключевых процессов в сфере образования.</w:t>
      </w:r>
    </w:p>
    <w:p w14:paraId="7E3FAE43" w14:textId="77777777" w:rsidR="003532AD" w:rsidRDefault="003532AD">
      <w:pPr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11BCEEBB" w14:textId="17B23706" w:rsidR="00BF7D59" w:rsidRDefault="003532AD" w:rsidP="00BF7D59">
      <w:pPr>
        <w:spacing w:line="360" w:lineRule="auto"/>
        <w:ind w:firstLine="709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2 Проектная часть</w:t>
      </w:r>
    </w:p>
    <w:p w14:paraId="63FEF4A3" w14:textId="2A1B454B" w:rsidR="003532AD" w:rsidRDefault="003532AD" w:rsidP="00BF7D59">
      <w:pPr>
        <w:spacing w:line="360" w:lineRule="auto"/>
        <w:ind w:firstLine="709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2.1 Обоснование выбора средств проектирования</w:t>
      </w:r>
    </w:p>
    <w:p w14:paraId="2C3273AF" w14:textId="027CFEF0" w:rsidR="003532AD" w:rsidRPr="003532AD" w:rsidRDefault="003532AD" w:rsidP="003532AD">
      <w:pPr>
        <w:spacing w:line="360" w:lineRule="auto"/>
        <w:ind w:firstLine="709"/>
        <w:rPr>
          <w:szCs w:val="28"/>
          <w:lang w:val="ru-RU"/>
        </w:rPr>
      </w:pPr>
      <w:r w:rsidRPr="003532AD">
        <w:rPr>
          <w:szCs w:val="28"/>
          <w:lang w:val="ru-RU"/>
        </w:rPr>
        <w:t xml:space="preserve">В процессе проектирования автоматизированной информационной системы учета приема поступающих в ГОАПОУ </w:t>
      </w:r>
      <w:r w:rsidR="00F70710">
        <w:rPr>
          <w:szCs w:val="28"/>
          <w:lang w:val="ru-RU"/>
        </w:rPr>
        <w:t>«</w:t>
      </w:r>
      <w:r w:rsidRPr="003532AD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3532AD">
        <w:rPr>
          <w:szCs w:val="28"/>
          <w:lang w:val="ru-RU"/>
        </w:rPr>
        <w:t xml:space="preserve"> особое внимание было уделено выбору программных инструментов и технологий, используемых при разработке. От правильного подбора технического стека зависит не только качество конечного продукта, но и скорость его реализации, удобство сопровождения, масштабируемость и дальнейшая адаптация к изменяющимся условиям эксплуатации. В связи с этим был тщательно продуман и обоснован выбор каждого из применяемых компонентов. </w:t>
      </w:r>
    </w:p>
    <w:p w14:paraId="04D1E41D" w14:textId="1AA1783D" w:rsidR="003532AD" w:rsidRPr="003532AD" w:rsidRDefault="003532AD" w:rsidP="003532AD">
      <w:pPr>
        <w:spacing w:line="360" w:lineRule="auto"/>
        <w:ind w:firstLine="709"/>
        <w:rPr>
          <w:szCs w:val="28"/>
          <w:lang w:val="ru-RU"/>
        </w:rPr>
      </w:pPr>
      <w:r w:rsidRPr="003532AD">
        <w:rPr>
          <w:szCs w:val="28"/>
          <w:lang w:val="ru-RU"/>
        </w:rPr>
        <w:t xml:space="preserve">Для фронтенд-части проекта был выбран TypeScript — язык программирования, представляющий собой надмножество JavaScript с добавлением статической типизации. Использование TypeScript позволило значительно повысить надежность клиентской части за счет строгой проверки типов во время разработки, что способствовало снижению количества ошибок и повышению читаемости кода. Благодаря мощной системе типов и хорошей интеграции с популярными фреймворками, такими как Next.js, TypeScript стал оптимальным решением для создания сложных пользовательских интерфейсов, характерных для современных веб-приложений. </w:t>
      </w:r>
    </w:p>
    <w:p w14:paraId="53B352EA" w14:textId="13F9751C" w:rsidR="003532AD" w:rsidRPr="003532AD" w:rsidRDefault="003532AD" w:rsidP="003532AD">
      <w:pPr>
        <w:spacing w:line="360" w:lineRule="auto"/>
        <w:ind w:firstLine="709"/>
        <w:rPr>
          <w:szCs w:val="28"/>
          <w:lang w:val="ru-RU"/>
        </w:rPr>
      </w:pPr>
      <w:r w:rsidRPr="003532AD">
        <w:rPr>
          <w:szCs w:val="28"/>
          <w:lang w:val="ru-RU"/>
        </w:rPr>
        <w:t xml:space="preserve">Для верстки интерфейса использовался HTML5 в сочетании с CSS-фреймворком Tailwind CSS . Tailwind предоставляет широкий набор утилитарных классов, которые позволяют создавать уникальные и адаптивные дизайны без необходимости написания большого объема пользовательского CSS. Такой подход обеспечивает высокую гибкость и позволяет быстро создавать современные интерфейсы, отвечающие требованиям юзабилити и доступности. Tailwind особенно эффективен при работе с динамическими веб-приложениями, где важна скорость разработки и возможность быстрого изменения стилистики элементов. </w:t>
      </w:r>
    </w:p>
    <w:p w14:paraId="629846A4" w14:textId="18877457" w:rsidR="003532AD" w:rsidRPr="003532AD" w:rsidRDefault="003532AD" w:rsidP="003532AD">
      <w:pPr>
        <w:spacing w:line="360" w:lineRule="auto"/>
        <w:ind w:firstLine="709"/>
        <w:rPr>
          <w:szCs w:val="28"/>
          <w:lang w:val="ru-RU"/>
        </w:rPr>
      </w:pPr>
      <w:r w:rsidRPr="003532AD">
        <w:rPr>
          <w:szCs w:val="28"/>
          <w:lang w:val="ru-RU"/>
        </w:rPr>
        <w:lastRenderedPageBreak/>
        <w:t xml:space="preserve">В качестве основного фреймворка для построения веб-приложения был выбран Next.js — мощный фреймворк на базе React, который предоставляет широкие возможности для создания серверных и клиентских частей приложений. Next.js обладает рядом преимуществ, таких как поддержка SSR (Server Side Rendering), SSG (Static Site Generation), API Routes и удобная система маршрутов. Эти функции позволили реализовать высокопроизводительное и SEO-оптимизированное приложение, которое одновременно остается отзывчивым и простым в обслуживании. Также стоит отметить отличную интеграцию с TypeScript, что дополнительно повышает уровень качества разработки. </w:t>
      </w:r>
    </w:p>
    <w:p w14:paraId="1950994F" w14:textId="0C28102F" w:rsidR="003532AD" w:rsidRPr="003532AD" w:rsidRDefault="003532AD" w:rsidP="003532AD">
      <w:pPr>
        <w:spacing w:line="360" w:lineRule="auto"/>
        <w:ind w:firstLine="709"/>
        <w:rPr>
          <w:szCs w:val="28"/>
          <w:lang w:val="ru-RU"/>
        </w:rPr>
      </w:pPr>
      <w:r w:rsidRPr="009C03FF">
        <w:rPr>
          <w:szCs w:val="28"/>
          <w:lang w:val="ru-RU"/>
        </w:rPr>
        <w:t>Для организации серверной логики и работы с данными была выбрана</w:t>
      </w:r>
      <w:r w:rsidRPr="003532AD">
        <w:rPr>
          <w:szCs w:val="28"/>
          <w:lang w:val="ru-RU"/>
        </w:rPr>
        <w:t xml:space="preserve"> платформа Node.js , которая предоставляет возможность использования языка JavaScript на стороне сервера. Node.js известна своей высокой производительностью, асинхронной моделью выполнения и большим количеством готовых библиотек, что делает её идеальным выбором для построения современных RESTful API и микросервисных архитектур. Применение Node.js позволило унифицировать технологию разработки как на клиентской, так и на серверной стороне, что положительно сказалось на скорости разработки и согласованности кодовой базы.</w:t>
      </w:r>
      <w:r w:rsidR="009C03FF" w:rsidRPr="003532AD">
        <w:rPr>
          <w:szCs w:val="28"/>
          <w:lang w:val="ru-RU"/>
        </w:rPr>
        <w:t xml:space="preserve"> </w:t>
      </w:r>
    </w:p>
    <w:p w14:paraId="1F40F853" w14:textId="6D175C4A" w:rsidR="003532AD" w:rsidRPr="003532AD" w:rsidRDefault="003532AD" w:rsidP="003532AD">
      <w:pPr>
        <w:spacing w:line="360" w:lineRule="auto"/>
        <w:ind w:firstLine="709"/>
        <w:rPr>
          <w:szCs w:val="28"/>
          <w:lang w:val="ru-RU"/>
        </w:rPr>
      </w:pPr>
      <w:r w:rsidRPr="009C03FF">
        <w:rPr>
          <w:szCs w:val="28"/>
          <w:lang w:val="ru-RU"/>
        </w:rPr>
        <w:t>Для хранения и управления данными была выбрана SQLite — легковесная</w:t>
      </w:r>
      <w:r w:rsidRPr="003532AD">
        <w:rPr>
          <w:szCs w:val="28"/>
          <w:lang w:val="ru-RU"/>
        </w:rPr>
        <w:t xml:space="preserve"> встраиваемая система управления базами данных, которая не требует установки сервера и легко интегрируется в проекты. SQLite оказалась идеальным выбором на начальном этапе разработки благодаря своей простоте, минимальным требованиям к ресурсам и отсутствию необходимости в настройке внешнего сервера баз данных. Это позволило сосредоточиться на разработке функциональной части проекта без лишних временных затрат на организацию хостинга или администрирование СУБД.</w:t>
      </w:r>
      <w:r w:rsidR="009C03FF" w:rsidRPr="003532AD">
        <w:rPr>
          <w:szCs w:val="28"/>
          <w:lang w:val="ru-RU"/>
        </w:rPr>
        <w:t xml:space="preserve"> </w:t>
      </w:r>
    </w:p>
    <w:p w14:paraId="39D5272B" w14:textId="1D2A53D3" w:rsidR="003532AD" w:rsidRPr="003532AD" w:rsidRDefault="003532AD" w:rsidP="003532AD">
      <w:pPr>
        <w:spacing w:line="360" w:lineRule="auto"/>
        <w:ind w:firstLine="709"/>
        <w:rPr>
          <w:szCs w:val="28"/>
          <w:lang w:val="ru-RU"/>
        </w:rPr>
      </w:pPr>
      <w:r w:rsidRPr="003532AD">
        <w:rPr>
          <w:szCs w:val="28"/>
          <w:lang w:val="ru-RU"/>
        </w:rPr>
        <w:t xml:space="preserve">Для взаимодействия с базой данных использовалась ORM Prisma , которая представляет собой мощный инструмент для работы с данными в Node.js и TypeScript приложениях. Prisma обеспечивает типобезопасность, удобный DSL </w:t>
      </w:r>
      <w:r w:rsidRPr="003532AD">
        <w:rPr>
          <w:szCs w:val="28"/>
          <w:lang w:val="ru-RU"/>
        </w:rPr>
        <w:lastRenderedPageBreak/>
        <w:t>(Domain Specific Language) для описания моделей данных и предоставляет мощный механизм миграций. Это позволило значительно упростить работу с базой данных, избежать ручного написания SQL-запросов и минимизировать риск возникновения ошибок при работе с хранимыми данными. Prisma обладает отличной документацией и активным сообществом, что также сыграло роль в её выборе.</w:t>
      </w:r>
      <w:r w:rsidR="009C03FF" w:rsidRPr="003532AD">
        <w:rPr>
          <w:szCs w:val="28"/>
          <w:lang w:val="ru-RU"/>
        </w:rPr>
        <w:t xml:space="preserve"> </w:t>
      </w:r>
    </w:p>
    <w:p w14:paraId="29F12681" w14:textId="4EADAF77" w:rsidR="003532AD" w:rsidRPr="003532AD" w:rsidRDefault="003532AD" w:rsidP="003532AD">
      <w:pPr>
        <w:spacing w:line="360" w:lineRule="auto"/>
        <w:ind w:firstLine="709"/>
        <w:rPr>
          <w:szCs w:val="28"/>
          <w:lang w:val="ru-RU"/>
        </w:rPr>
      </w:pPr>
      <w:r w:rsidRPr="003532AD">
        <w:rPr>
          <w:szCs w:val="28"/>
          <w:lang w:val="ru-RU"/>
        </w:rPr>
        <w:t>Работа над проектом велась в среде разработки Visual Studio Code — одном из самых популярных и мощных текстовых редакторов среди разработчиков. VS Code предоставляет широкие возможности для настройки, включая интеграцию с Git, поддержку IntelliSense, мощные средства отладки, плагины для TypeScript, Tailwind, Prisma и другие технологии, используемые в данном проекте. Лёгкость установки, высокая производительность и удобный интерфейс сделали его незаменимым помощником на всех этапах разработки.</w:t>
      </w:r>
      <w:r w:rsidR="009C03FF" w:rsidRPr="003532AD">
        <w:rPr>
          <w:szCs w:val="28"/>
          <w:lang w:val="ru-RU"/>
        </w:rPr>
        <w:t xml:space="preserve"> </w:t>
      </w:r>
    </w:p>
    <w:p w14:paraId="799A88C4" w14:textId="3F8E8990" w:rsidR="003532AD" w:rsidRDefault="003532AD" w:rsidP="003532AD">
      <w:pPr>
        <w:spacing w:line="360" w:lineRule="auto"/>
        <w:ind w:firstLine="709"/>
        <w:rPr>
          <w:szCs w:val="28"/>
          <w:lang w:val="ru-RU"/>
        </w:rPr>
      </w:pPr>
      <w:r w:rsidRPr="003532AD">
        <w:rPr>
          <w:szCs w:val="28"/>
          <w:lang w:val="ru-RU"/>
        </w:rPr>
        <w:t xml:space="preserve">Таким </w:t>
      </w:r>
      <w:r w:rsidRPr="009C03FF">
        <w:rPr>
          <w:szCs w:val="28"/>
          <w:lang w:val="ru-RU"/>
        </w:rPr>
        <w:t>образом, выбранный стек технологий и инструментов разработки является не только современным, но и полностью соответствующим целям и задачам данного проекта. Он обеспечивает необходимую гибкость, масштабируемость и надёжность, а также создаёт предпосылки для дальнейшего развития и совершенствования разработанной информационной системы.</w:t>
      </w:r>
    </w:p>
    <w:p w14:paraId="35E33E33" w14:textId="1F9741C1" w:rsidR="009B79EC" w:rsidRPr="009B79EC" w:rsidRDefault="008F02BA" w:rsidP="009B79EC">
      <w:pPr>
        <w:spacing w:line="360" w:lineRule="auto"/>
        <w:ind w:firstLine="709"/>
        <w:rPr>
          <w:szCs w:val="28"/>
          <w:lang w:val="ru-RU"/>
        </w:rPr>
      </w:pPr>
      <w:r>
        <w:rPr>
          <w:b/>
          <w:bCs/>
          <w:szCs w:val="28"/>
          <w:lang w:val="ru-RU"/>
        </w:rPr>
        <w:t>2.2 Структура информационной системы</w:t>
      </w:r>
    </w:p>
    <w:p w14:paraId="69D60C88" w14:textId="59ED2B25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 xml:space="preserve">Автоматизированная информационная система учета приема поступающих представляет собой программно-технический комплекс, предназначенный для обеспечения эффективного процесса сбора, обработки, хранения и предоставления информации, связанной с подачей заявок абитуриентов в ГОАПОУ </w:t>
      </w:r>
      <w:r w:rsidR="00F70710">
        <w:rPr>
          <w:szCs w:val="28"/>
          <w:lang w:val="ru-RU"/>
        </w:rPr>
        <w:t>«</w:t>
      </w:r>
      <w:r w:rsidRPr="009B79EC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9B79EC">
        <w:rPr>
          <w:szCs w:val="28"/>
          <w:lang w:val="ru-RU"/>
        </w:rPr>
        <w:t>. Важным этапом проектирования стало создание логически стройной, функционально целостной и технологически обоснованной структуры системы, которая позволяет не только реализовать текущие задачи, но и заложить основу для последующего масштабирования и развития системы в будущем.</w:t>
      </w:r>
    </w:p>
    <w:p w14:paraId="53ABADB9" w14:textId="77777777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</w:p>
    <w:p w14:paraId="03BCE78B" w14:textId="483197E7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lastRenderedPageBreak/>
        <w:t xml:space="preserve">Для достижения высокой степени надежности, производительности и удобства эксплуатации была выбрана клиент-серверная архитектура, позволяющая организовать централизованное хранение данных и распределённую обработку запросов. Такая модель является одной из наиболее популярных при разработке современных веб-приложений, поскольку она обеспечивает гибкость в настройке, возможность модернизации и упрощает обслуживание как клиентской, так и серверной частей. </w:t>
      </w:r>
    </w:p>
    <w:p w14:paraId="2D2464B4" w14:textId="3368C4C9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 xml:space="preserve">Система состоит из нескольких ключевых компонентов, взаимодействующих между собой и обеспечивающих выполнение всех необходимых функций: </w:t>
      </w:r>
    </w:p>
    <w:p w14:paraId="68381027" w14:textId="77777777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>Клиентская часть (Frontend) — отвечает за отображение пользовательского интерфейса и взаимодействие с конечными пользователями: абитуриентами, сотрудниками приемной комиссии и администраторами.</w:t>
      </w:r>
    </w:p>
    <w:p w14:paraId="49D08770" w14:textId="77777777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>Серверная часть (Backend) — реализует бизнес-логику, обрабатывает входящие запросы, взаимодействует с базой данных и формирует ответы в виде структурированных данных.</w:t>
      </w:r>
    </w:p>
    <w:p w14:paraId="5FE8BEFC" w14:textId="77777777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>База данных (Database) — служит для хранения всей необходимой информации о поступающих, их документах, заявках, специальностях и других объектах системы.</w:t>
      </w:r>
    </w:p>
    <w:p w14:paraId="7EF3A794" w14:textId="77777777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>Интерфейс API — обеспечивает обмен данными между клиентской и серверной частями посредством RESTful API, что делает систему легко интегрируемой и расширяемой.</w:t>
      </w:r>
    </w:p>
    <w:p w14:paraId="6470D764" w14:textId="77777777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>Средства администрирования и мониторинга — предназначены для управления системой, анализа состояния базы данных, контроля нагрузки и обеспечения безопасности.</w:t>
      </w:r>
    </w:p>
    <w:p w14:paraId="2FE50FA2" w14:textId="6043EB0D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 xml:space="preserve">Клиентская часть системы была реализована с использованием современных веб-технологий, таких как HTML5 , CSS (в том числе фреймворк Tailwind CSS) , TypeScript и Next.js , что позволило создать отзывчивый, удобный </w:t>
      </w:r>
      <w:r w:rsidRPr="009B79EC">
        <w:rPr>
          <w:szCs w:val="28"/>
          <w:lang w:val="ru-RU"/>
        </w:rPr>
        <w:lastRenderedPageBreak/>
        <w:t xml:space="preserve">и высокопроизводительный интерфейс. Интерфейс системы разделен на несколько ролевых зон: </w:t>
      </w:r>
    </w:p>
    <w:p w14:paraId="019577F9" w14:textId="77777777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>Для абитуриентов доступны формы регистрации, загрузки документов, просмотра статуса заявки и другие функции;</w:t>
      </w:r>
    </w:p>
    <w:p w14:paraId="5E282ED2" w14:textId="77777777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>Для сотрудников приемной комиссии предусмотрены инструменты работы с заявками, формирования списков и аналитики;</w:t>
      </w:r>
    </w:p>
    <w:p w14:paraId="4699244D" w14:textId="77777777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>Для администраторов реализованы возможности управления пользователями, настройки параметров системы и мониторинга активности.</w:t>
      </w:r>
    </w:p>
    <w:p w14:paraId="6DBE9EE2" w14:textId="22223DDD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 xml:space="preserve">Серверная часть разработана на основе платформы Node.js , которая обеспечивает высокую производительность и надежность при обработке HTTP-запросов. Сервер осуществляет проверку входящих данных, выполняет операции с базой данных и формирует JSON-ответы для клиентской части. Все маршруты API реализованы в соответствии с принципами REST, что делает систему открытой и легко расширяемой. </w:t>
      </w:r>
    </w:p>
    <w:p w14:paraId="37073A39" w14:textId="2E3F370D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 xml:space="preserve">Для хранения информации используется SQLite , как легковесная и простая в настройке система управления базами данных, подходящая для начального этапа разработки и тестирования. База данных включает таблицы, соответствующие ключевым сущностям системы: </w:t>
      </w:r>
    </w:p>
    <w:p w14:paraId="2B51677D" w14:textId="77777777" w:rsidR="009B79EC" w:rsidRPr="009B79EC" w:rsidRDefault="009B79EC" w:rsidP="009B79EC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B79EC">
        <w:rPr>
          <w:lang w:val="ru-RU"/>
        </w:rPr>
        <w:t>applicants — данные о поступающих;</w:t>
      </w:r>
    </w:p>
    <w:p w14:paraId="6CFBE486" w14:textId="77777777" w:rsidR="009B79EC" w:rsidRPr="009B79EC" w:rsidRDefault="009B79EC" w:rsidP="009B79EC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B79EC">
        <w:rPr>
          <w:lang w:val="ru-RU"/>
        </w:rPr>
        <w:t>applications — информация о поданных заявлениях;</w:t>
      </w:r>
    </w:p>
    <w:p w14:paraId="167AD8C6" w14:textId="77777777" w:rsidR="009B79EC" w:rsidRPr="009B79EC" w:rsidRDefault="009B79EC" w:rsidP="009B79EC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B79EC">
        <w:rPr>
          <w:lang w:val="ru-RU"/>
        </w:rPr>
        <w:t>documents — список загруженных документов;</w:t>
      </w:r>
    </w:p>
    <w:p w14:paraId="01DAF395" w14:textId="77777777" w:rsidR="009B79EC" w:rsidRPr="009B79EC" w:rsidRDefault="009B79EC" w:rsidP="009B79EC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B79EC">
        <w:rPr>
          <w:lang w:val="ru-RU"/>
        </w:rPr>
        <w:t>specialties — перечень специальностей;</w:t>
      </w:r>
    </w:p>
    <w:p w14:paraId="47BF51D4" w14:textId="77777777" w:rsidR="009B79EC" w:rsidRPr="009B79EC" w:rsidRDefault="009B79EC" w:rsidP="009B79EC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B79EC">
        <w:rPr>
          <w:lang w:val="ru-RU"/>
        </w:rPr>
        <w:t>users — учетные записи сотрудников;</w:t>
      </w:r>
    </w:p>
    <w:p w14:paraId="11B2FC6D" w14:textId="77777777" w:rsidR="009B79EC" w:rsidRPr="009B79EC" w:rsidRDefault="009B79EC" w:rsidP="009B79EC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B79EC">
        <w:rPr>
          <w:lang w:val="ru-RU"/>
        </w:rPr>
        <w:t>statuses — текущие статусы заявок.</w:t>
      </w:r>
    </w:p>
    <w:p w14:paraId="5157CDA5" w14:textId="7509E1A8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 xml:space="preserve">Для взаимодействия с базой данных применяется ORM Prisma , предоставляющая мощные инструменты для типобезопасной работы с данными, а также механизм миграций, позволяющий управлять изменениями структуры базы данных без ручного написания SQL-скриптов. Это значительно упрощает </w:t>
      </w:r>
      <w:r w:rsidRPr="009B79EC">
        <w:rPr>
          <w:szCs w:val="28"/>
          <w:lang w:val="ru-RU"/>
        </w:rPr>
        <w:lastRenderedPageBreak/>
        <w:t xml:space="preserve">поддержание согласованности данных и позволяет быстро адаптировать систему к изменяющимся требованиям. </w:t>
      </w:r>
    </w:p>
    <w:p w14:paraId="2D3CF9BA" w14:textId="6948C5A6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 xml:space="preserve">Все элементы системы тесно взаимодействуют друг с другом посредством внутреннего API, который реализован в виде набора контроллеров, сервисов и моделей данных. Такой подход позволяет сохранять чистоту кодовой базы, обеспечивает разделение слоёв приложения и упрощает дальнейшее развитие и тестирование. </w:t>
      </w:r>
    </w:p>
    <w:p w14:paraId="54A7BD17" w14:textId="586DC8EF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 xml:space="preserve">Для обеспечения безопасности системы были реализованы механизмы аутентификации и авторизации, включающие: </w:t>
      </w:r>
    </w:p>
    <w:p w14:paraId="420E04A1" w14:textId="77777777" w:rsidR="009B79EC" w:rsidRPr="009B79EC" w:rsidRDefault="009B79EC" w:rsidP="009B79EC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B79EC">
        <w:rPr>
          <w:lang w:val="ru-RU"/>
        </w:rPr>
        <w:t>регистрацию и вход пользователей;</w:t>
      </w:r>
    </w:p>
    <w:p w14:paraId="2ED47632" w14:textId="77777777" w:rsidR="009B79EC" w:rsidRPr="009B79EC" w:rsidRDefault="009B79EC" w:rsidP="009B79EC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B79EC">
        <w:rPr>
          <w:lang w:val="ru-RU"/>
        </w:rPr>
        <w:t>роль-базовый доступ (абитуриент, сотрудник, администратор);</w:t>
      </w:r>
    </w:p>
    <w:p w14:paraId="27C7309C" w14:textId="77777777" w:rsidR="009B79EC" w:rsidRPr="009B79EC" w:rsidRDefault="009B79EC" w:rsidP="009B79EC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B79EC">
        <w:rPr>
          <w:lang w:val="ru-RU"/>
        </w:rPr>
        <w:t>защиту приватных маршрутов;</w:t>
      </w:r>
    </w:p>
    <w:p w14:paraId="1FA09F59" w14:textId="77777777" w:rsidR="009B79EC" w:rsidRPr="009B79EC" w:rsidRDefault="009B79EC" w:rsidP="009B79EC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B79EC">
        <w:rPr>
          <w:lang w:val="ru-RU"/>
        </w:rPr>
        <w:t>шифрование паролей;</w:t>
      </w:r>
    </w:p>
    <w:p w14:paraId="700DE887" w14:textId="77777777" w:rsidR="009B79EC" w:rsidRPr="009B79EC" w:rsidRDefault="009B79EC" w:rsidP="009B79EC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B79EC">
        <w:rPr>
          <w:lang w:val="ru-RU"/>
        </w:rPr>
        <w:t>ограничение доступа к чувствительным данным.</w:t>
      </w:r>
    </w:p>
    <w:p w14:paraId="3C1539F2" w14:textId="24094807" w:rsidR="009B79EC" w:rsidRPr="009B79EC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 xml:space="preserve">Для удобства разработки и последующего сопровождения проекта использовалась среда разработки Visual Studio Code , поддерживающая широкий спектр плагинов и инструментов, которые значительно упрощают работу с TypeScript, Tailwind CSS, Next.js, Node.js и Prisma. </w:t>
      </w:r>
    </w:p>
    <w:p w14:paraId="0691CEBE" w14:textId="08C25C36" w:rsidR="008F02BA" w:rsidRDefault="009B79EC" w:rsidP="009B79EC">
      <w:pPr>
        <w:spacing w:line="360" w:lineRule="auto"/>
        <w:ind w:firstLine="709"/>
        <w:rPr>
          <w:szCs w:val="28"/>
          <w:lang w:val="ru-RU"/>
        </w:rPr>
      </w:pPr>
      <w:r w:rsidRPr="009B79EC">
        <w:rPr>
          <w:szCs w:val="28"/>
          <w:lang w:val="ru-RU"/>
        </w:rPr>
        <w:t>Таким образом, структура разработанной информационной системы является логически завершённой, технологически обоснованной и полностью соответствует поставленным задачам. Она обеспечивает надежную и безопасную работу системы, позволяет легко масштабировать и модернизировать функционал, а также создаёт предпосылки для дальнейшей интеграции в информационную инфраструктуру образовательного учреждения.</w:t>
      </w:r>
    </w:p>
    <w:p w14:paraId="235847F4" w14:textId="2CC04D21" w:rsidR="009B79EC" w:rsidRDefault="009B79EC" w:rsidP="009B79EC">
      <w:pPr>
        <w:spacing w:line="360" w:lineRule="auto"/>
        <w:ind w:firstLine="709"/>
        <w:rPr>
          <w:b/>
          <w:bCs/>
          <w:szCs w:val="28"/>
          <w:lang w:val="ru-RU"/>
        </w:rPr>
      </w:pPr>
      <w:r w:rsidRPr="00473964">
        <w:rPr>
          <w:b/>
          <w:bCs/>
          <w:szCs w:val="28"/>
          <w:lang w:val="ru-RU"/>
        </w:rPr>
        <w:t xml:space="preserve">2.3 </w:t>
      </w:r>
      <w:r w:rsidR="00473964" w:rsidRPr="00473964">
        <w:rPr>
          <w:b/>
          <w:bCs/>
          <w:szCs w:val="28"/>
          <w:lang w:val="ru-RU"/>
        </w:rPr>
        <w:t>Описание таблиц представления данных</w:t>
      </w:r>
    </w:p>
    <w:p w14:paraId="7BCFCF72" w14:textId="77777777" w:rsidR="00473964" w:rsidRPr="00473964" w:rsidRDefault="00473964" w:rsidP="00473964">
      <w:pPr>
        <w:spacing w:line="360" w:lineRule="auto"/>
        <w:ind w:firstLine="709"/>
        <w:rPr>
          <w:szCs w:val="28"/>
          <w:lang w:val="ru-RU"/>
        </w:rPr>
      </w:pPr>
      <w:r w:rsidRPr="00473964">
        <w:rPr>
          <w:szCs w:val="28"/>
          <w:lang w:val="ru-RU"/>
        </w:rPr>
        <w:t xml:space="preserve">Для хранения информации в разработанной автоматизированной информационной системе учета приема поступающих используется реляционная модель данных, реализованная на основе СУБД SQLite. Взаимодействие с базой данных осуществляется через ORM Prisma, что обеспечивает типобезопасность, </w:t>
      </w:r>
      <w:r w:rsidRPr="00473964">
        <w:rPr>
          <w:szCs w:val="28"/>
          <w:lang w:val="ru-RU"/>
        </w:rPr>
        <w:lastRenderedPageBreak/>
        <w:t>упрощает миграции и позволяет эффективно управлять структурой хранимых данных.</w:t>
      </w:r>
    </w:p>
    <w:p w14:paraId="6E564145" w14:textId="77777777" w:rsidR="00473964" w:rsidRPr="00473964" w:rsidRDefault="00473964" w:rsidP="00473964">
      <w:pPr>
        <w:spacing w:line="360" w:lineRule="auto"/>
        <w:ind w:firstLine="709"/>
        <w:rPr>
          <w:szCs w:val="28"/>
          <w:lang w:val="ru-RU"/>
        </w:rPr>
      </w:pPr>
    </w:p>
    <w:p w14:paraId="7E12F3D1" w14:textId="77777777" w:rsidR="00473964" w:rsidRPr="00473964" w:rsidRDefault="00473964" w:rsidP="00473964">
      <w:pPr>
        <w:spacing w:line="360" w:lineRule="auto"/>
        <w:ind w:firstLine="709"/>
        <w:rPr>
          <w:szCs w:val="28"/>
          <w:lang w:val="ru-RU"/>
        </w:rPr>
      </w:pPr>
      <w:r w:rsidRPr="00473964">
        <w:rPr>
          <w:szCs w:val="28"/>
          <w:lang w:val="ru-RU"/>
        </w:rPr>
        <w:t>Все данные системы логически разделены на несколько таблиц, каждая из которых представляет собой самостоятельную сущность или связь между ними. Ниже приведено описание основных таблиц базы данных.</w:t>
      </w:r>
    </w:p>
    <w:p w14:paraId="36D1CC9E" w14:textId="77777777" w:rsidR="00473964" w:rsidRPr="00473964" w:rsidRDefault="00473964" w:rsidP="00473964">
      <w:pPr>
        <w:spacing w:line="360" w:lineRule="auto"/>
        <w:ind w:firstLine="709"/>
        <w:rPr>
          <w:szCs w:val="28"/>
          <w:lang w:val="ru-RU"/>
        </w:rPr>
      </w:pPr>
      <w:r w:rsidRPr="00473964">
        <w:rPr>
          <w:szCs w:val="28"/>
          <w:lang w:val="ru-RU"/>
        </w:rPr>
        <w:t>Таблица Applicants (Поступающие)</w:t>
      </w:r>
    </w:p>
    <w:p w14:paraId="29A38AE3" w14:textId="611D7FDB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id, INT – уникальный идентификатор абитуриента (первичный ключ)</w:t>
      </w:r>
      <w:r>
        <w:rPr>
          <w:lang w:val="ru-RU"/>
        </w:rPr>
        <w:t>;</w:t>
      </w:r>
    </w:p>
    <w:p w14:paraId="0213F6DE" w14:textId="43BED644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createdAt, DATETIME – дата и время регистрации абитуриента;</w:t>
      </w:r>
    </w:p>
    <w:p w14:paraId="52F2524D" w14:textId="0B2EC327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surname, TEXT – фамилия поступающего</w:t>
      </w:r>
      <w:r>
        <w:rPr>
          <w:lang w:val="en-US"/>
        </w:rPr>
        <w:t>;</w:t>
      </w:r>
    </w:p>
    <w:p w14:paraId="354C41E5" w14:textId="1C01577B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name, TEXT – имя поступающего</w:t>
      </w:r>
      <w:r>
        <w:rPr>
          <w:lang w:val="en-US"/>
        </w:rPr>
        <w:t>;</w:t>
      </w:r>
    </w:p>
    <w:p w14:paraId="4988CA94" w14:textId="7A85D8E1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patronymic, TEXT – отчество поступающего (необязательное поле);</w:t>
      </w:r>
    </w:p>
    <w:p w14:paraId="1FD0682F" w14:textId="7BDE2FB6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birthDate, TEXT – дата рождения</w:t>
      </w:r>
      <w:r>
        <w:rPr>
          <w:lang w:val="en-US"/>
        </w:rPr>
        <w:t>;</w:t>
      </w:r>
    </w:p>
    <w:p w14:paraId="19399371" w14:textId="15D9629D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gender, TEXT – пол</w:t>
      </w:r>
      <w:r>
        <w:rPr>
          <w:lang w:val="en-US"/>
        </w:rPr>
        <w:t>;</w:t>
      </w:r>
    </w:p>
    <w:p w14:paraId="50DA0AA6" w14:textId="4FA8E080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registrationAddress, TEXT – адрес регистрации</w:t>
      </w:r>
      <w:r>
        <w:rPr>
          <w:lang w:val="en-US"/>
        </w:rPr>
        <w:t>;</w:t>
      </w:r>
    </w:p>
    <w:p w14:paraId="57D76FC6" w14:textId="1CB96292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residenceAddress, TEXT – адрес проживания</w:t>
      </w:r>
      <w:r>
        <w:rPr>
          <w:lang w:val="en-US"/>
        </w:rPr>
        <w:t>;</w:t>
      </w:r>
    </w:p>
    <w:p w14:paraId="7EE7E73A" w14:textId="0F074D3D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citizenship, TEXT – гражданство</w:t>
      </w:r>
      <w:r>
        <w:rPr>
          <w:lang w:val="en-US"/>
        </w:rPr>
        <w:t>;</w:t>
      </w:r>
    </w:p>
    <w:p w14:paraId="219E9648" w14:textId="0CACB751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passportSeries, TEXT – серия паспорта</w:t>
      </w:r>
      <w:r>
        <w:rPr>
          <w:lang w:val="en-US"/>
        </w:rPr>
        <w:t>;</w:t>
      </w:r>
    </w:p>
    <w:p w14:paraId="5BF80585" w14:textId="590151C0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passportNumber, TEXT – номер паспорта</w:t>
      </w:r>
      <w:r>
        <w:rPr>
          <w:lang w:val="en-US"/>
        </w:rPr>
        <w:t>;</w:t>
      </w:r>
    </w:p>
    <w:p w14:paraId="54F8B674" w14:textId="22AA1CDA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passportDepartmentCode, TEXT – код подразделения выдачи паспорта;</w:t>
      </w:r>
    </w:p>
    <w:p w14:paraId="647C52A3" w14:textId="73219276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issuedBy, TEXT – кем выдан паспорт;</w:t>
      </w:r>
    </w:p>
    <w:p w14:paraId="107B1088" w14:textId="69FCACB4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issueDate, TEXT – дата выдачи паспорта;</w:t>
      </w:r>
    </w:p>
    <w:p w14:paraId="5C35F8A9" w14:textId="1D7A6EB4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phone, TEXT – мобильный телефон</w:t>
      </w:r>
      <w:r>
        <w:rPr>
          <w:lang w:val="en-US"/>
        </w:rPr>
        <w:t>;</w:t>
      </w:r>
    </w:p>
    <w:p w14:paraId="1D9161A2" w14:textId="7CF5A5C9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homePhone, TEXT – домашний телефон (необязательное поле);</w:t>
      </w:r>
    </w:p>
    <w:p w14:paraId="6D5B4F74" w14:textId="76E60B46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motherPhone, TEXT – телефон матери (необязательное поле);</w:t>
      </w:r>
    </w:p>
    <w:p w14:paraId="6303F98B" w14:textId="724B74FD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fatherPhone, TEXT – телефон отца (необязательное поле);</w:t>
      </w:r>
    </w:p>
    <w:p w14:paraId="2A89329F" w14:textId="53D3F1CA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specialty, TEXT – выбранная специальность</w:t>
      </w:r>
      <w:r>
        <w:rPr>
          <w:lang w:val="en-US"/>
        </w:rPr>
        <w:t>;</w:t>
      </w:r>
    </w:p>
    <w:p w14:paraId="6C67D187" w14:textId="04EFB12C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specialtyCode, TEXT – шифр специальности</w:t>
      </w:r>
      <w:r>
        <w:rPr>
          <w:lang w:val="en-US"/>
        </w:rPr>
        <w:t>;</w:t>
      </w:r>
    </w:p>
    <w:p w14:paraId="65DE2B17" w14:textId="7A6C8FD7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lastRenderedPageBreak/>
        <w:t>educationForm, TEXT – форма обучения</w:t>
      </w:r>
      <w:r>
        <w:rPr>
          <w:lang w:val="en-US"/>
        </w:rPr>
        <w:t>;</w:t>
      </w:r>
    </w:p>
    <w:p w14:paraId="172805B9" w14:textId="31D7276A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admissionType, TEXT – тип поступления</w:t>
      </w:r>
      <w:r>
        <w:rPr>
          <w:lang w:val="en-US"/>
        </w:rPr>
        <w:t>;</w:t>
      </w:r>
    </w:p>
    <w:p w14:paraId="7570410D" w14:textId="260FCE2C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educationLevel, TEXT – уровень образования</w:t>
      </w:r>
      <w:r>
        <w:rPr>
          <w:lang w:val="en-US"/>
        </w:rPr>
        <w:t>;</w:t>
      </w:r>
    </w:p>
    <w:p w14:paraId="6E7C8E6D" w14:textId="47653E75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schoolName, TEXT – наименование образовательного учреждения;</w:t>
      </w:r>
    </w:p>
    <w:p w14:paraId="3B70CB6E" w14:textId="1219EB7E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en-US"/>
        </w:rPr>
      </w:pPr>
      <w:r w:rsidRPr="00473964">
        <w:rPr>
          <w:lang w:val="en-US"/>
        </w:rPr>
        <w:t xml:space="preserve">certificateIssueDate, TEXT – </w:t>
      </w:r>
      <w:r w:rsidRPr="00473964">
        <w:rPr>
          <w:lang w:val="ru-RU"/>
        </w:rPr>
        <w:t>дата</w:t>
      </w:r>
      <w:r w:rsidRPr="00473964">
        <w:rPr>
          <w:lang w:val="en-US"/>
        </w:rPr>
        <w:t xml:space="preserve"> </w:t>
      </w:r>
      <w:r w:rsidRPr="00473964">
        <w:rPr>
          <w:lang w:val="ru-RU"/>
        </w:rPr>
        <w:t>выдачи</w:t>
      </w:r>
      <w:r w:rsidRPr="00473964">
        <w:rPr>
          <w:lang w:val="en-US"/>
        </w:rPr>
        <w:t xml:space="preserve"> </w:t>
      </w:r>
      <w:r w:rsidRPr="00473964">
        <w:rPr>
          <w:lang w:val="ru-RU"/>
        </w:rPr>
        <w:t>аттестата</w:t>
      </w:r>
      <w:r>
        <w:rPr>
          <w:lang w:val="en-US"/>
        </w:rPr>
        <w:t>;</w:t>
      </w:r>
    </w:p>
    <w:p w14:paraId="71392116" w14:textId="076C0436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certificateSeries, TEXT – серия аттестата</w:t>
      </w:r>
      <w:r>
        <w:rPr>
          <w:lang w:val="en-US"/>
        </w:rPr>
        <w:t>;</w:t>
      </w:r>
    </w:p>
    <w:p w14:paraId="37B738F0" w14:textId="55EA5160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certificateNumber, TEXT – номер аттестата</w:t>
      </w:r>
      <w:r>
        <w:rPr>
          <w:lang w:val="en-US"/>
        </w:rPr>
        <w:t>;</w:t>
      </w:r>
    </w:p>
    <w:p w14:paraId="0B10110E" w14:textId="1940ADD6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grades, TEXT – перечень оценок</w:t>
      </w:r>
      <w:r>
        <w:rPr>
          <w:lang w:val="en-US"/>
        </w:rPr>
        <w:t>;</w:t>
      </w:r>
    </w:p>
    <w:p w14:paraId="026AEC9A" w14:textId="6159BC0A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averageScore, REAL – средний балл аттестата</w:t>
      </w:r>
      <w:r>
        <w:rPr>
          <w:lang w:val="en-US"/>
        </w:rPr>
        <w:t>;</w:t>
      </w:r>
    </w:p>
    <w:p w14:paraId="5B03915B" w14:textId="4A8FA88B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achievements, BOOLEAN – наличие достижений</w:t>
      </w:r>
      <w:r>
        <w:rPr>
          <w:lang w:val="en-US"/>
        </w:rPr>
        <w:t>;</w:t>
      </w:r>
    </w:p>
    <w:p w14:paraId="32EC3FDB" w14:textId="0441BF55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needsDormitory, BOOLEAN – потребность в общежитии;</w:t>
      </w:r>
    </w:p>
    <w:p w14:paraId="2C5A7F57" w14:textId="6955C365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note, TEXT – примечание (необязательное поле);</w:t>
      </w:r>
    </w:p>
    <w:p w14:paraId="26D3EAB9" w14:textId="1A35D748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photosProvided, BOOLEAN – предоставление фотографий</w:t>
      </w:r>
      <w:r>
        <w:rPr>
          <w:lang w:val="en-US"/>
        </w:rPr>
        <w:t>;</w:t>
      </w:r>
    </w:p>
    <w:p w14:paraId="2AE084F0" w14:textId="1E90939D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medicalCertificate, BOOLEAN – наличие медицинской справки;</w:t>
      </w:r>
    </w:p>
    <w:p w14:paraId="0258BAD7" w14:textId="2B7BB931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certificateCopy, TEXT – копия аттестата</w:t>
      </w:r>
      <w:r>
        <w:rPr>
          <w:lang w:val="en-US"/>
        </w:rPr>
        <w:t>;</w:t>
      </w:r>
    </w:p>
    <w:p w14:paraId="210480CE" w14:textId="447C4765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socialStatus, TEXT – социальный статус (необязательное поле);</w:t>
      </w:r>
    </w:p>
    <w:p w14:paraId="44CE293E" w14:textId="6ECBC92D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vaccinationCertificate, BOOLEAN – наличие сертификата о вакцинации</w:t>
      </w:r>
      <w:r>
        <w:rPr>
          <w:lang w:val="en-US"/>
        </w:rPr>
        <w:t>;</w:t>
      </w:r>
    </w:p>
    <w:p w14:paraId="1312766C" w14:textId="46A8B840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fluorography, BOOLEAN – результат флюорографии.</w:t>
      </w:r>
    </w:p>
    <w:p w14:paraId="14E19E6A" w14:textId="6DE688CA" w:rsidR="00473964" w:rsidRPr="00473964" w:rsidRDefault="00473964" w:rsidP="00473964">
      <w:pPr>
        <w:spacing w:line="360" w:lineRule="auto"/>
        <w:ind w:firstLine="709"/>
        <w:rPr>
          <w:szCs w:val="28"/>
          <w:lang w:val="ru-RU"/>
        </w:rPr>
      </w:pPr>
      <w:r w:rsidRPr="00473964">
        <w:rPr>
          <w:szCs w:val="28"/>
          <w:lang w:val="ru-RU"/>
        </w:rPr>
        <w:t>Таблица содержит персональные данные абитуриентов, зарегистрировавшихся в системе. Она предназначена для хранения всей необходимой информации, связанной с процессом подачи заявления и дальнейшего зачисления.</w:t>
      </w:r>
      <w:r w:rsidR="00CE6168" w:rsidRPr="00473964">
        <w:rPr>
          <w:szCs w:val="28"/>
          <w:lang w:val="ru-RU"/>
        </w:rPr>
        <w:t xml:space="preserve"> </w:t>
      </w:r>
    </w:p>
    <w:p w14:paraId="5D303BBA" w14:textId="77777777" w:rsidR="00473964" w:rsidRPr="00473964" w:rsidRDefault="00473964" w:rsidP="00473964">
      <w:pPr>
        <w:spacing w:line="360" w:lineRule="auto"/>
        <w:ind w:firstLine="709"/>
        <w:rPr>
          <w:szCs w:val="28"/>
          <w:lang w:val="ru-RU"/>
        </w:rPr>
      </w:pPr>
      <w:r w:rsidRPr="00473964">
        <w:rPr>
          <w:szCs w:val="28"/>
          <w:lang w:val="ru-RU"/>
        </w:rPr>
        <w:t>Таблица Users (Пользователи системы)</w:t>
      </w:r>
    </w:p>
    <w:p w14:paraId="1E703F7D" w14:textId="2444F966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id, INT – уникальный идентификатор пользователя (первичный ключ);</w:t>
      </w:r>
    </w:p>
    <w:p w14:paraId="53406DFC" w14:textId="05207A13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login, TEXT – логин пользователя</w:t>
      </w:r>
      <w:r>
        <w:rPr>
          <w:lang w:val="en-US"/>
        </w:rPr>
        <w:t>;</w:t>
      </w:r>
    </w:p>
    <w:p w14:paraId="69C832A3" w14:textId="49F7F156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password, TEXT – хэшированный пароль</w:t>
      </w:r>
      <w:r>
        <w:rPr>
          <w:lang w:val="en-US"/>
        </w:rPr>
        <w:t>;</w:t>
      </w:r>
    </w:p>
    <w:p w14:paraId="061E9ECC" w14:textId="3A24D77C" w:rsid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73964">
        <w:rPr>
          <w:lang w:val="ru-RU"/>
        </w:rPr>
        <w:t>role_id, INT – идентификатор роли (внешний ключ к таблице Roles).</w:t>
      </w:r>
    </w:p>
    <w:p w14:paraId="59D4F388" w14:textId="33956A5F" w:rsidR="00473964" w:rsidRPr="00473964" w:rsidRDefault="00473964" w:rsidP="00473964">
      <w:pPr>
        <w:pStyle w:val="af1"/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73964">
        <w:rPr>
          <w:szCs w:val="28"/>
          <w:lang w:val="ru-RU"/>
        </w:rPr>
        <w:lastRenderedPageBreak/>
        <w:t>Таблица предназначена для хранения информации о пользователях системы, включая сотрудников приемной комиссии и администраторов. Реализует механизм авторизации и контроля доступа.</w:t>
      </w:r>
    </w:p>
    <w:p w14:paraId="5AE7E6D0" w14:textId="77777777" w:rsidR="00473964" w:rsidRPr="00473964" w:rsidRDefault="00473964" w:rsidP="00473964">
      <w:pPr>
        <w:spacing w:line="360" w:lineRule="auto"/>
        <w:ind w:firstLine="709"/>
        <w:rPr>
          <w:szCs w:val="28"/>
          <w:lang w:val="ru-RU"/>
        </w:rPr>
      </w:pPr>
      <w:r w:rsidRPr="00473964">
        <w:rPr>
          <w:szCs w:val="28"/>
          <w:lang w:val="ru-RU"/>
        </w:rPr>
        <w:t>Таблица Roles (Роли пользователей)</w:t>
      </w:r>
    </w:p>
    <w:p w14:paraId="0D8E9C9F" w14:textId="1FF71BFF" w:rsidR="00473964" w:rsidRPr="00CE6168" w:rsidRDefault="00473964" w:rsidP="00CE616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E6168">
        <w:rPr>
          <w:lang w:val="ru-RU"/>
        </w:rPr>
        <w:t>id, INT – уникальный идентификатор роли (первичный ключ)</w:t>
      </w:r>
      <w:r w:rsidR="00CE6168" w:rsidRPr="00CE6168">
        <w:rPr>
          <w:lang w:val="ru-RU"/>
        </w:rPr>
        <w:t>;</w:t>
      </w:r>
    </w:p>
    <w:p w14:paraId="6AECF81B" w14:textId="77777777" w:rsidR="00CE6168" w:rsidRPr="00CE6168" w:rsidRDefault="00473964" w:rsidP="00CE616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E6168">
        <w:rPr>
          <w:lang w:val="ru-RU"/>
        </w:rPr>
        <w:t>name, TEXT – название роли</w:t>
      </w:r>
      <w:r w:rsidR="00CE6168" w:rsidRPr="00CE6168">
        <w:rPr>
          <w:lang w:val="ru-RU"/>
        </w:rPr>
        <w:t>.</w:t>
      </w:r>
    </w:p>
    <w:p w14:paraId="21D7D677" w14:textId="2B976AE7" w:rsidR="00473964" w:rsidRPr="00473964" w:rsidRDefault="00473964" w:rsidP="00473964">
      <w:pPr>
        <w:spacing w:line="360" w:lineRule="auto"/>
        <w:ind w:firstLine="709"/>
        <w:rPr>
          <w:szCs w:val="28"/>
          <w:lang w:val="ru-RU"/>
        </w:rPr>
      </w:pPr>
      <w:r w:rsidRPr="00473964">
        <w:rPr>
          <w:szCs w:val="28"/>
          <w:lang w:val="ru-RU"/>
        </w:rPr>
        <w:t>Содержит список допустимых ролей в системе, используемых для ограничения прав доступа к данным и функциям приложения.</w:t>
      </w:r>
    </w:p>
    <w:p w14:paraId="4D08DD12" w14:textId="77777777" w:rsidR="00CE6168" w:rsidRPr="00CE6168" w:rsidRDefault="00CE6168" w:rsidP="00CE6168">
      <w:pPr>
        <w:spacing w:line="360" w:lineRule="auto"/>
        <w:ind w:firstLine="709"/>
        <w:rPr>
          <w:szCs w:val="28"/>
          <w:lang w:val="ru-RU"/>
        </w:rPr>
      </w:pPr>
      <w:r w:rsidRPr="00CE6168">
        <w:rPr>
          <w:szCs w:val="28"/>
          <w:lang w:val="ru-RU"/>
        </w:rPr>
        <w:t>Таблица Specialties (Специальности)</w:t>
      </w:r>
    </w:p>
    <w:p w14:paraId="6815C724" w14:textId="6C41B1ED" w:rsidR="00CE6168" w:rsidRPr="00CE6168" w:rsidRDefault="00CE6168" w:rsidP="00CE616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E6168">
        <w:rPr>
          <w:lang w:val="ru-RU"/>
        </w:rPr>
        <w:t>id, INT – уникальный идентификатор специальности (первичный ключ);</w:t>
      </w:r>
    </w:p>
    <w:p w14:paraId="5A45C807" w14:textId="2B0FA61F" w:rsidR="00CE6168" w:rsidRPr="00CE6168" w:rsidRDefault="00CE6168" w:rsidP="00CE616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E6168">
        <w:rPr>
          <w:lang w:val="ru-RU"/>
        </w:rPr>
        <w:t>name, TEXT – название специальности.</w:t>
      </w:r>
    </w:p>
    <w:p w14:paraId="111C2FA9" w14:textId="6C435A8E" w:rsidR="00473964" w:rsidRPr="00473964" w:rsidRDefault="00473964" w:rsidP="00473964">
      <w:pPr>
        <w:spacing w:line="360" w:lineRule="auto"/>
        <w:ind w:firstLine="709"/>
        <w:rPr>
          <w:szCs w:val="28"/>
          <w:lang w:val="ru-RU"/>
        </w:rPr>
      </w:pPr>
      <w:r w:rsidRPr="00473964">
        <w:rPr>
          <w:szCs w:val="28"/>
          <w:lang w:val="ru-RU"/>
        </w:rPr>
        <w:t xml:space="preserve">Эта таблица хранит список всех доступных специальностей, предоставляемых ГОАПОУ </w:t>
      </w:r>
      <w:r w:rsidR="00F70710">
        <w:rPr>
          <w:szCs w:val="28"/>
          <w:lang w:val="ru-RU"/>
        </w:rPr>
        <w:t>«</w:t>
      </w:r>
      <w:r w:rsidRPr="00473964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473964">
        <w:rPr>
          <w:szCs w:val="28"/>
          <w:lang w:val="ru-RU"/>
        </w:rPr>
        <w:t>. Обеспечивает централизованное хранение информации и возможность выбора направления обучения.</w:t>
      </w:r>
      <w:r w:rsidR="00CE6168" w:rsidRPr="00473964">
        <w:rPr>
          <w:szCs w:val="28"/>
          <w:lang w:val="ru-RU"/>
        </w:rPr>
        <w:t xml:space="preserve"> </w:t>
      </w:r>
    </w:p>
    <w:p w14:paraId="6AFE59F5" w14:textId="178648D1" w:rsidR="00473964" w:rsidRPr="00473964" w:rsidRDefault="00473964" w:rsidP="00473964">
      <w:pPr>
        <w:spacing w:line="360" w:lineRule="auto"/>
        <w:ind w:firstLine="709"/>
        <w:rPr>
          <w:szCs w:val="28"/>
          <w:lang w:val="ru-RU"/>
        </w:rPr>
      </w:pPr>
      <w:r w:rsidRPr="00473964">
        <w:rPr>
          <w:szCs w:val="28"/>
          <w:lang w:val="ru-RU"/>
        </w:rPr>
        <w:t xml:space="preserve">Между указанными таблицами установлены связи, обеспечивающие целостность и согласованность данных: </w:t>
      </w:r>
    </w:p>
    <w:p w14:paraId="3ACE06F7" w14:textId="60B18760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один абитуриент может иметь одну запись в системе;</w:t>
      </w:r>
    </w:p>
    <w:p w14:paraId="0CEDF399" w14:textId="06ADA5B5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один пользователь относится к одной роли;</w:t>
      </w:r>
    </w:p>
    <w:p w14:paraId="1FA6DB19" w14:textId="478010CB" w:rsidR="00473964" w:rsidRPr="00473964" w:rsidRDefault="00473964" w:rsidP="00473964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473964">
        <w:rPr>
          <w:lang w:val="ru-RU"/>
        </w:rPr>
        <w:t>одна специальность может быть выбрана множеством абитуриентов.</w:t>
      </w:r>
    </w:p>
    <w:p w14:paraId="685BA5CE" w14:textId="10113C75" w:rsidR="00473964" w:rsidRDefault="00473964" w:rsidP="00473964">
      <w:pPr>
        <w:spacing w:line="360" w:lineRule="auto"/>
        <w:ind w:firstLine="709"/>
        <w:rPr>
          <w:szCs w:val="28"/>
          <w:lang w:val="ru-RU"/>
        </w:rPr>
      </w:pPr>
      <w:r w:rsidRPr="00473964">
        <w:rPr>
          <w:szCs w:val="28"/>
          <w:lang w:val="ru-RU"/>
        </w:rPr>
        <w:t xml:space="preserve">Таким образом, представленная структура таблиц позволяет организовать эффективное хранение и обработку данных, необходимых для функционирования автоматизированной информационной системы учета приема поступающих в ГОАПОУ </w:t>
      </w:r>
      <w:r w:rsidR="00F70710">
        <w:rPr>
          <w:szCs w:val="28"/>
          <w:lang w:val="ru-RU"/>
        </w:rPr>
        <w:t>«</w:t>
      </w:r>
      <w:r w:rsidRPr="00473964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473964">
        <w:rPr>
          <w:szCs w:val="28"/>
          <w:lang w:val="ru-RU"/>
        </w:rPr>
        <w:t>.</w:t>
      </w:r>
    </w:p>
    <w:p w14:paraId="652C4715" w14:textId="77C900CD" w:rsidR="00CC019D" w:rsidRDefault="00CC019D" w:rsidP="00473964">
      <w:pPr>
        <w:spacing w:line="360" w:lineRule="auto"/>
        <w:ind w:firstLine="709"/>
        <w:rPr>
          <w:b/>
          <w:bCs/>
          <w:szCs w:val="28"/>
          <w:lang w:val="ru-RU"/>
        </w:rPr>
      </w:pPr>
      <w:r w:rsidRPr="00CC019D">
        <w:rPr>
          <w:b/>
          <w:bCs/>
          <w:szCs w:val="28"/>
          <w:lang w:val="ru-RU"/>
        </w:rPr>
        <w:t>2.4 Система ведения учёта приёма поступающих</w:t>
      </w:r>
    </w:p>
    <w:p w14:paraId="22A32D60" w14:textId="481179B9" w:rsidR="00CC019D" w:rsidRPr="00CC019D" w:rsidRDefault="00CC019D" w:rsidP="00CC019D">
      <w:pPr>
        <w:spacing w:line="360" w:lineRule="auto"/>
        <w:ind w:firstLine="709"/>
        <w:rPr>
          <w:szCs w:val="28"/>
          <w:lang w:val="ru-RU"/>
        </w:rPr>
      </w:pPr>
      <w:r w:rsidRPr="00CC019D">
        <w:rPr>
          <w:szCs w:val="28"/>
          <w:lang w:val="ru-RU"/>
        </w:rPr>
        <w:t xml:space="preserve">Процесс приема абитуриентов в ГОАПОУ </w:t>
      </w:r>
      <w:r w:rsidR="00F70710">
        <w:rPr>
          <w:szCs w:val="28"/>
          <w:lang w:val="ru-RU"/>
        </w:rPr>
        <w:t>«</w:t>
      </w:r>
      <w:r w:rsidRPr="00CC019D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CC019D">
        <w:rPr>
          <w:szCs w:val="28"/>
          <w:lang w:val="ru-RU"/>
        </w:rPr>
        <w:t xml:space="preserve"> предусматривает выполнение ряда последовательных этапов, связанных с подачей заявления, предоставлением документов и формированием списков зачисленных. В рамках разработанной автоматизированной информационной </w:t>
      </w:r>
      <w:r w:rsidRPr="00CC019D">
        <w:rPr>
          <w:szCs w:val="28"/>
          <w:lang w:val="ru-RU"/>
        </w:rPr>
        <w:lastRenderedPageBreak/>
        <w:t xml:space="preserve">системы реализовано программное обеспечение, позволяющее эффективно управлять данными о поступающих и обеспечивать оперативную обработку информации. </w:t>
      </w:r>
    </w:p>
    <w:p w14:paraId="5D73AB53" w14:textId="6D1A29C1" w:rsidR="00CC019D" w:rsidRPr="00CC019D" w:rsidRDefault="00CC019D" w:rsidP="00CC019D">
      <w:pPr>
        <w:spacing w:line="360" w:lineRule="auto"/>
        <w:ind w:firstLine="709"/>
        <w:rPr>
          <w:szCs w:val="28"/>
          <w:lang w:val="ru-RU"/>
        </w:rPr>
      </w:pPr>
      <w:r w:rsidRPr="00CC019D">
        <w:rPr>
          <w:szCs w:val="28"/>
          <w:lang w:val="ru-RU"/>
        </w:rPr>
        <w:t>Регистрация абитуриента</w:t>
      </w:r>
      <w:r>
        <w:rPr>
          <w:szCs w:val="28"/>
          <w:lang w:val="ru-RU"/>
        </w:rPr>
        <w:t xml:space="preserve">. </w:t>
      </w:r>
      <w:r w:rsidRPr="00CC019D">
        <w:rPr>
          <w:szCs w:val="28"/>
          <w:lang w:val="ru-RU"/>
        </w:rPr>
        <w:t xml:space="preserve">Первым этапом является регистрация поступающего в системе. Абитуриент заполняет форму, в которой указывает личные данные: фамилию, имя, отчество (если имеется), дату рождения, пол, адрес регистрации и фактического проживания, гражданство, контактные телефоны (мобильный, домашний, телефоны родителей), адрес электронной почты. Эти данные используются для дальнейшего взаимодействия с пользователем и формирования личного дела. </w:t>
      </w:r>
    </w:p>
    <w:p w14:paraId="1A03D72D" w14:textId="6B95D394" w:rsidR="00CC019D" w:rsidRPr="00CC019D" w:rsidRDefault="00CC019D" w:rsidP="00CC019D">
      <w:pPr>
        <w:spacing w:line="360" w:lineRule="auto"/>
        <w:ind w:firstLine="709"/>
        <w:rPr>
          <w:szCs w:val="28"/>
          <w:lang w:val="ru-RU"/>
        </w:rPr>
      </w:pPr>
      <w:r w:rsidRPr="00CC019D">
        <w:rPr>
          <w:szCs w:val="28"/>
          <w:lang w:val="ru-RU"/>
        </w:rPr>
        <w:t>Подача заявления</w:t>
      </w:r>
      <w:r>
        <w:rPr>
          <w:szCs w:val="28"/>
          <w:lang w:val="ru-RU"/>
        </w:rPr>
        <w:t xml:space="preserve">. </w:t>
      </w:r>
      <w:r w:rsidRPr="00CC019D">
        <w:rPr>
          <w:szCs w:val="28"/>
          <w:lang w:val="ru-RU"/>
        </w:rPr>
        <w:t xml:space="preserve">После регистрации абитуриент может подать заявление на одну из доступных специальностей. При этом указываются: </w:t>
      </w:r>
    </w:p>
    <w:p w14:paraId="2062A600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выбранная специальность;</w:t>
      </w:r>
    </w:p>
    <w:p w14:paraId="038720E0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её шифр;</w:t>
      </w:r>
    </w:p>
    <w:p w14:paraId="7204E0CD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форма обучения (очная, очно-заочная и т.д.);</w:t>
      </w:r>
    </w:p>
    <w:p w14:paraId="403117DA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тип поступления (на конкурсной основе, по результатам вступительных испытаний и пр.);</w:t>
      </w:r>
    </w:p>
    <w:p w14:paraId="366CD7F1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уровень образования (основное общее, среднее общее).</w:t>
      </w:r>
    </w:p>
    <w:p w14:paraId="40B96CC0" w14:textId="42813366" w:rsidR="00CC019D" w:rsidRPr="00CC019D" w:rsidRDefault="00CC019D" w:rsidP="00CC019D">
      <w:pPr>
        <w:spacing w:line="360" w:lineRule="auto"/>
        <w:ind w:firstLine="709"/>
        <w:rPr>
          <w:szCs w:val="28"/>
          <w:lang w:val="ru-RU"/>
        </w:rPr>
      </w:pPr>
      <w:r w:rsidRPr="00CC019D">
        <w:rPr>
          <w:szCs w:val="28"/>
          <w:lang w:val="ru-RU"/>
        </w:rPr>
        <w:t xml:space="preserve">Данные о заявке сохраняются в системе, что позволяет сотрудникам приемной комиссии оперативно получать информацию о количестве поданных заявлений, распределении по направлениям подготовки и других аналитических показателях. </w:t>
      </w:r>
    </w:p>
    <w:p w14:paraId="38A7BF71" w14:textId="3D56C4DC" w:rsidR="00CC019D" w:rsidRPr="00CC019D" w:rsidRDefault="00CC019D" w:rsidP="00CC019D">
      <w:pPr>
        <w:spacing w:line="360" w:lineRule="auto"/>
        <w:ind w:firstLine="709"/>
        <w:rPr>
          <w:szCs w:val="28"/>
          <w:lang w:val="ru-RU"/>
        </w:rPr>
      </w:pPr>
      <w:r w:rsidRPr="00CC019D">
        <w:rPr>
          <w:szCs w:val="28"/>
          <w:lang w:val="ru-RU"/>
        </w:rPr>
        <w:t>Загрузка и хранение документо</w:t>
      </w:r>
      <w:r>
        <w:rPr>
          <w:szCs w:val="28"/>
          <w:lang w:val="ru-RU"/>
        </w:rPr>
        <w:t xml:space="preserve">в. </w:t>
      </w:r>
      <w:r w:rsidRPr="00CC019D">
        <w:rPr>
          <w:szCs w:val="28"/>
          <w:lang w:val="ru-RU"/>
        </w:rPr>
        <w:t xml:space="preserve">Важным этапом является предоставление необходимых документов, которые могут быть загружены в электронном виде через интерфейс системы. К таким документам относятся: </w:t>
      </w:r>
    </w:p>
    <w:p w14:paraId="16682899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паспорт (серия, номер, кем и когда выдан);</w:t>
      </w:r>
    </w:p>
    <w:p w14:paraId="34EA2131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медицинская справка;</w:t>
      </w:r>
    </w:p>
    <w:p w14:paraId="150823B4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сертификат о вакцинации;</w:t>
      </w:r>
    </w:p>
    <w:p w14:paraId="744E6E21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результаты флюорографии;</w:t>
      </w:r>
    </w:p>
    <w:p w14:paraId="7FE3DB99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lastRenderedPageBreak/>
        <w:t>копия аттестата;</w:t>
      </w:r>
    </w:p>
    <w:p w14:paraId="636C8746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перечень оценок и средний балл;</w:t>
      </w:r>
    </w:p>
    <w:p w14:paraId="558E6AA9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фотографии;</w:t>
      </w:r>
    </w:p>
    <w:p w14:paraId="539EB441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информация о социальном статусе (при наличии льгот).</w:t>
      </w:r>
    </w:p>
    <w:p w14:paraId="6AFD25A8" w14:textId="063100FC" w:rsidR="00CC019D" w:rsidRPr="00CC019D" w:rsidRDefault="00CC019D" w:rsidP="00CC019D">
      <w:pPr>
        <w:spacing w:line="360" w:lineRule="auto"/>
        <w:ind w:firstLine="709"/>
        <w:rPr>
          <w:szCs w:val="28"/>
          <w:lang w:val="ru-RU"/>
        </w:rPr>
      </w:pPr>
      <w:r w:rsidRPr="00CC019D">
        <w:rPr>
          <w:szCs w:val="28"/>
          <w:lang w:val="ru-RU"/>
        </w:rPr>
        <w:t xml:space="preserve">Загруженные файлы хранятся в системе и становятся частью личного дела поступающего. Это исключает необходимость бумажного документооборота и позволяет сотрудникам приемной комиссии работать удаленно с документами. </w:t>
      </w:r>
    </w:p>
    <w:p w14:paraId="1982A228" w14:textId="60E379AC" w:rsidR="00CC019D" w:rsidRPr="00CC019D" w:rsidRDefault="00CC019D" w:rsidP="00CC019D">
      <w:pPr>
        <w:spacing w:line="360" w:lineRule="auto"/>
        <w:ind w:firstLine="709"/>
        <w:rPr>
          <w:szCs w:val="28"/>
          <w:lang w:val="ru-RU"/>
        </w:rPr>
      </w:pPr>
      <w:r w:rsidRPr="00CC019D">
        <w:rPr>
          <w:szCs w:val="28"/>
          <w:lang w:val="ru-RU"/>
        </w:rPr>
        <w:t>Учет образовательных результатов</w:t>
      </w:r>
      <w:r>
        <w:rPr>
          <w:szCs w:val="28"/>
          <w:lang w:val="ru-RU"/>
        </w:rPr>
        <w:t xml:space="preserve">. </w:t>
      </w:r>
      <w:r w:rsidRPr="00CC019D">
        <w:rPr>
          <w:szCs w:val="28"/>
          <w:lang w:val="ru-RU"/>
        </w:rPr>
        <w:t xml:space="preserve">В системе предусмотрен функционал для учета образовательных достижений абитуриента. При подаче заявки указывается: </w:t>
      </w:r>
    </w:p>
    <w:p w14:paraId="43939958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название образовательного учреждения, которое окончил поступающий;</w:t>
      </w:r>
    </w:p>
    <w:p w14:paraId="106EA362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дата выдачи аттестата;</w:t>
      </w:r>
    </w:p>
    <w:p w14:paraId="7F7E94FB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его серия и номер;</w:t>
      </w:r>
    </w:p>
    <w:p w14:paraId="36264BBC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наличие индивидуальных достижений (медали, грамоты, победы в олимпиадах и другие формы внеучебной активности);</w:t>
      </w:r>
    </w:p>
    <w:p w14:paraId="76342A29" w14:textId="77777777" w:rsidR="00CC019D" w:rsidRPr="00CC019D" w:rsidRDefault="00CC019D" w:rsidP="00CC019D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CC019D">
        <w:rPr>
          <w:lang w:val="ru-RU"/>
        </w:rPr>
        <w:t>потребность в общежитии.</w:t>
      </w:r>
    </w:p>
    <w:p w14:paraId="6D01C3DD" w14:textId="569043CA" w:rsidR="00CC019D" w:rsidRPr="00CC019D" w:rsidRDefault="00CC019D" w:rsidP="00CC019D">
      <w:pPr>
        <w:spacing w:line="360" w:lineRule="auto"/>
        <w:ind w:firstLine="709"/>
        <w:rPr>
          <w:szCs w:val="28"/>
          <w:lang w:val="ru-RU"/>
        </w:rPr>
      </w:pPr>
      <w:r w:rsidRPr="00CC019D">
        <w:rPr>
          <w:szCs w:val="28"/>
          <w:lang w:val="ru-RU"/>
        </w:rPr>
        <w:t xml:space="preserve">Эти данные учитываются при формировании конкурсных групп и анализе качества набора. </w:t>
      </w:r>
    </w:p>
    <w:p w14:paraId="461FF44F" w14:textId="72DE25BA" w:rsidR="00CC019D" w:rsidRPr="00CC019D" w:rsidRDefault="00CC019D" w:rsidP="00CC019D">
      <w:pPr>
        <w:spacing w:line="360" w:lineRule="auto"/>
        <w:ind w:firstLine="709"/>
        <w:rPr>
          <w:szCs w:val="28"/>
          <w:lang w:val="ru-RU"/>
        </w:rPr>
      </w:pPr>
      <w:r w:rsidRPr="00CC019D">
        <w:rPr>
          <w:szCs w:val="28"/>
          <w:lang w:val="ru-RU"/>
        </w:rPr>
        <w:t>Архивирование и анализ</w:t>
      </w:r>
      <w:r>
        <w:rPr>
          <w:szCs w:val="28"/>
          <w:lang w:val="ru-RU"/>
        </w:rPr>
        <w:t xml:space="preserve">. </w:t>
      </w:r>
      <w:r w:rsidRPr="00CC019D">
        <w:rPr>
          <w:szCs w:val="28"/>
          <w:lang w:val="ru-RU"/>
        </w:rPr>
        <w:t xml:space="preserve">По окончании приемной кампании вся информация о поступающих сохраняется в архиве системы. Это позволяет проводить анализ набора, выявлять тенденции, сравнивать показатели по годам, а также использовать накопленные данные при планировании следующих приемных кампаний. </w:t>
      </w:r>
    </w:p>
    <w:p w14:paraId="7530BF44" w14:textId="2770691C" w:rsidR="00CC019D" w:rsidRDefault="00CC019D" w:rsidP="00CC019D">
      <w:pPr>
        <w:spacing w:line="360" w:lineRule="auto"/>
        <w:ind w:firstLine="709"/>
        <w:rPr>
          <w:szCs w:val="28"/>
          <w:lang w:val="ru-RU"/>
        </w:rPr>
      </w:pPr>
      <w:r w:rsidRPr="00CC019D">
        <w:rPr>
          <w:szCs w:val="28"/>
          <w:lang w:val="ru-RU"/>
        </w:rPr>
        <w:t xml:space="preserve">Таким образом, система ведения учета поступающих в рамках данной информационной системы представляет собой комплекс мероприятий, направленных на сбор, обработку и хранение данных о поступающих. Она полностью соответствует современным требованиям цифровизации образовательной среды и способствует повышению прозрачности и </w:t>
      </w:r>
      <w:r w:rsidRPr="00CC019D">
        <w:rPr>
          <w:szCs w:val="28"/>
          <w:lang w:val="ru-RU"/>
        </w:rPr>
        <w:lastRenderedPageBreak/>
        <w:t xml:space="preserve">эффективности процесса приема абитуриентов в ГОАПОУ </w:t>
      </w:r>
      <w:r w:rsidR="00F70710">
        <w:rPr>
          <w:szCs w:val="28"/>
          <w:lang w:val="ru-RU"/>
        </w:rPr>
        <w:t>«</w:t>
      </w:r>
      <w:r w:rsidRPr="00CC019D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CC019D">
        <w:rPr>
          <w:szCs w:val="28"/>
          <w:lang w:val="ru-RU"/>
        </w:rPr>
        <w:t>.</w:t>
      </w:r>
    </w:p>
    <w:p w14:paraId="6D554111" w14:textId="2C90A137" w:rsidR="0079364A" w:rsidRPr="0079364A" w:rsidRDefault="0079364A" w:rsidP="00CC019D">
      <w:pPr>
        <w:spacing w:line="360" w:lineRule="auto"/>
        <w:ind w:firstLine="709"/>
        <w:rPr>
          <w:b/>
          <w:bCs/>
          <w:szCs w:val="28"/>
          <w:lang w:val="ru-RU"/>
        </w:rPr>
      </w:pPr>
      <w:r w:rsidRPr="0079364A">
        <w:rPr>
          <w:b/>
          <w:bCs/>
          <w:szCs w:val="28"/>
          <w:lang w:val="ru-RU"/>
        </w:rPr>
        <w:t>2.5 Система расчёта среднего балла и формирование рейтинговых списков</w:t>
      </w:r>
    </w:p>
    <w:p w14:paraId="0259717B" w14:textId="0714DC17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 xml:space="preserve">Одной из важных задач при приеме абитуриентов является объективная оценка успеваемости поступающих, основанная на данных об образовании, представленных в форме аттестата. В рамках разработанной информационной системы реализован функционал автоматического расчёта среднего балла аттестата и формирования рейтинговых списков по выбранной специальности, что позволяет упростить процесс отбора и повысить прозрачность конкурсного отбора. </w:t>
      </w:r>
    </w:p>
    <w:p w14:paraId="702A09A9" w14:textId="64F582E6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>Расчёт среднего балла аттестата</w:t>
      </w:r>
      <w:r>
        <w:rPr>
          <w:szCs w:val="28"/>
          <w:lang w:val="ru-RU"/>
        </w:rPr>
        <w:t xml:space="preserve">. </w:t>
      </w:r>
      <w:r w:rsidRPr="0079364A">
        <w:rPr>
          <w:szCs w:val="28"/>
          <w:lang w:val="ru-RU"/>
        </w:rPr>
        <w:t xml:space="preserve">Абитуриент предоставляет оригинал аттестата или заверенную копию, на основании которой сотрудник приемной комиссии заносит информацию об оценках в систему. Таким образом, данные оценки берутся из официального документа, что исключает возможность манипуляций со стороны поступающего и обеспечивает достоверность информации. </w:t>
      </w:r>
    </w:p>
    <w:p w14:paraId="7625E873" w14:textId="5ABADFFE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 xml:space="preserve">На основе введённых оценок система рассчитывает средний балл аттестата , который используется как один из ключевых критериев при формировании конкурсных групп. </w:t>
      </w:r>
    </w:p>
    <w:p w14:paraId="4A907F35" w14:textId="1BF9B74A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 xml:space="preserve">Полученный результат сохраняется с четырьмя знаками после запятой для обеспечения максимальной точности при сравнении абитуриентов. </w:t>
      </w:r>
    </w:p>
    <w:p w14:paraId="7F929BEF" w14:textId="0FF2CB1D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 xml:space="preserve">Следует отметить, что в приоритете всегда находится сам аттестат — все расчеты и данные, используемые в системе, должны быть строго взяты из представленного документа. Он хранится в электронном виде в личном деле абитуриента и может быть использован для последующей проверки корректности внесенных данных. </w:t>
      </w:r>
    </w:p>
    <w:p w14:paraId="3C3B26B2" w14:textId="760BFBC6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>Формирование рейтинговых списков</w:t>
      </w:r>
      <w:r>
        <w:rPr>
          <w:szCs w:val="28"/>
          <w:lang w:val="ru-RU"/>
        </w:rPr>
        <w:t xml:space="preserve">. </w:t>
      </w:r>
      <w:r w:rsidRPr="0079364A">
        <w:rPr>
          <w:szCs w:val="28"/>
          <w:lang w:val="ru-RU"/>
        </w:rPr>
        <w:t xml:space="preserve">На основе рассчитанного среднего балла аттестата, а также наличия индивидуальных достижений (олимпиады, </w:t>
      </w:r>
      <w:r w:rsidRPr="0079364A">
        <w:rPr>
          <w:szCs w:val="28"/>
          <w:lang w:val="ru-RU"/>
        </w:rPr>
        <w:lastRenderedPageBreak/>
        <w:t xml:space="preserve">грамоты, победы в конкурсах), формируются рейтинговые списки по каждой специальности. Эти списки представляют собой ранжированный перечень поступающих, расположенных в порядке убывания суммарного балла, который складывается из: </w:t>
      </w:r>
    </w:p>
    <w:p w14:paraId="44485627" w14:textId="77777777" w:rsidR="0079364A" w:rsidRPr="0079364A" w:rsidRDefault="0079364A" w:rsidP="0079364A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79364A">
        <w:rPr>
          <w:lang w:val="ru-RU"/>
        </w:rPr>
        <w:t>среднего балла аттестата;</w:t>
      </w:r>
    </w:p>
    <w:p w14:paraId="261DE7B1" w14:textId="77777777" w:rsidR="0079364A" w:rsidRPr="0079364A" w:rsidRDefault="0079364A" w:rsidP="0079364A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79364A">
        <w:rPr>
          <w:lang w:val="ru-RU"/>
        </w:rPr>
        <w:t>дополнительных баллов за достижения;</w:t>
      </w:r>
    </w:p>
    <w:p w14:paraId="644E3CC0" w14:textId="77777777" w:rsidR="0079364A" w:rsidRPr="0079364A" w:rsidRDefault="0079364A" w:rsidP="0079364A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79364A">
        <w:rPr>
          <w:lang w:val="ru-RU"/>
        </w:rPr>
        <w:t>преимуществ по льготным категориям.</w:t>
      </w:r>
    </w:p>
    <w:p w14:paraId="73D3B521" w14:textId="6E81B763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 xml:space="preserve">Рейтинговый список формируется отдельно по каждой специальности и обновляется каждый раз при добавлении новой заявки или изменении данных абитуриента. Это позволяет сотрудникам приемной комиссии оперативно отслеживать текущую ситуацию по конкурсу и принимать решения на основе актуальной информации. </w:t>
      </w:r>
    </w:p>
    <w:p w14:paraId="62599C3D" w14:textId="64D67139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 xml:space="preserve">Если у двух или более абитуриентов совпадают средние баллы аттестата с точностью до четырёх знаков после запятой , то решающим фактором становится наличие индивидуальных достижений. При этом учитываются: </w:t>
      </w:r>
    </w:p>
    <w:p w14:paraId="22CBC74C" w14:textId="77777777" w:rsidR="0079364A" w:rsidRPr="0079364A" w:rsidRDefault="0079364A" w:rsidP="0079364A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79364A">
        <w:rPr>
          <w:lang w:val="ru-RU"/>
        </w:rPr>
        <w:t>участие и места в олимпиадах различного уровня;</w:t>
      </w:r>
    </w:p>
    <w:p w14:paraId="7EA9811A" w14:textId="77777777" w:rsidR="0079364A" w:rsidRPr="0079364A" w:rsidRDefault="0079364A" w:rsidP="0079364A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79364A">
        <w:rPr>
          <w:lang w:val="ru-RU"/>
        </w:rPr>
        <w:t>награды в научно-исследовательских и творческих конкурсах;</w:t>
      </w:r>
    </w:p>
    <w:p w14:paraId="47CAC21F" w14:textId="77777777" w:rsidR="0079364A" w:rsidRPr="0079364A" w:rsidRDefault="0079364A" w:rsidP="0079364A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79364A">
        <w:rPr>
          <w:lang w:val="ru-RU"/>
        </w:rPr>
        <w:t>спортивные достижения;</w:t>
      </w:r>
    </w:p>
    <w:p w14:paraId="48860CE2" w14:textId="77777777" w:rsidR="0079364A" w:rsidRPr="0079364A" w:rsidRDefault="0079364A" w:rsidP="0079364A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79364A">
        <w:rPr>
          <w:lang w:val="ru-RU"/>
        </w:rPr>
        <w:t>другие формы внеучебной активности, подтверждённые документально.</w:t>
      </w:r>
    </w:p>
    <w:p w14:paraId="44F0876C" w14:textId="6AA5584E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 xml:space="preserve">Это позволяет выделить наиболее активных и успешных абитуриентов, даже если их академическая успеваемость оценивается одинаково. </w:t>
      </w:r>
    </w:p>
    <w:p w14:paraId="74543845" w14:textId="21618296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>Учет льгот и особенности зачисления</w:t>
      </w:r>
      <w:r>
        <w:rPr>
          <w:szCs w:val="28"/>
          <w:lang w:val="ru-RU"/>
        </w:rPr>
        <w:t xml:space="preserve">. </w:t>
      </w:r>
      <w:r w:rsidRPr="0079364A">
        <w:rPr>
          <w:szCs w:val="28"/>
          <w:lang w:val="ru-RU"/>
        </w:rPr>
        <w:t>Система также предусматривает учет льгот, предусмотренных законодательством Российской Федерации и внутренними нормативными документами колледжа. Некоторые категории абитуриентов имеют право на зачисление вне</w:t>
      </w:r>
      <w:r>
        <w:rPr>
          <w:szCs w:val="28"/>
          <w:lang w:val="ru-RU"/>
        </w:rPr>
        <w:t xml:space="preserve"> конкурса.</w:t>
      </w:r>
    </w:p>
    <w:p w14:paraId="34BA3E67" w14:textId="445B16C2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 xml:space="preserve">Такие случаи фиксируются в анкете абитуриента и помечаются в системе соответствующим образом. Это позволяет автоматически исключать таких поступающих из конкурсных групп и формировать отдельные списки для внеконкурсного зачисления. </w:t>
      </w:r>
    </w:p>
    <w:p w14:paraId="3F72A5DA" w14:textId="1AE95764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lastRenderedPageBreak/>
        <w:t>Дополнительные возможности системы</w:t>
      </w:r>
      <w:r>
        <w:rPr>
          <w:szCs w:val="28"/>
          <w:lang w:val="ru-RU"/>
        </w:rPr>
        <w:t xml:space="preserve">. </w:t>
      </w:r>
      <w:r w:rsidRPr="0079364A">
        <w:rPr>
          <w:szCs w:val="28"/>
          <w:lang w:val="ru-RU"/>
        </w:rPr>
        <w:t xml:space="preserve">Для повышения объективности и прозрачности системы предусмотрен механизм проверки корректности введенных данных. При вводе оценок из аттестата система осуществляет контроль значений, исключая ввод некорректных данных (например, оценок ниже 2 или выше 5). Также предусмотрено простое редактирование и исправление ошибок с фиксацией истории изменений. </w:t>
      </w:r>
    </w:p>
    <w:p w14:paraId="27688CFB" w14:textId="0EB4C5F2" w:rsid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С</w:t>
      </w:r>
      <w:r w:rsidRPr="0079364A">
        <w:rPr>
          <w:szCs w:val="28"/>
          <w:lang w:val="ru-RU"/>
        </w:rPr>
        <w:t>истема позволяет хранить информацию о дополнительных баллах, начисляемых за участие в олимпиадах, научных конференциях, спортивных и творческих достижениях. Все такие случаи заносятся в анкету абитуриента и учитываются при формировании итогового рейтинга.</w:t>
      </w:r>
    </w:p>
    <w:p w14:paraId="40332A6C" w14:textId="77777777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>Таким образом, реализация системы расчёта среднего балла и формирования рейтинговых списков позволила значительно повысить объективность и прозрачность процесса приема. Система обеспечивает точность расчетов, исключает человеческий фактор при формировании списков и предоставляет сотрудникам приемной комиссии инструменты для оперативного принятия решений.</w:t>
      </w:r>
    </w:p>
    <w:p w14:paraId="05EF53C5" w14:textId="77777777" w:rsidR="0079364A" w:rsidRPr="0079364A" w:rsidRDefault="0079364A" w:rsidP="0079364A">
      <w:pPr>
        <w:spacing w:line="360" w:lineRule="auto"/>
        <w:ind w:firstLine="709"/>
        <w:rPr>
          <w:szCs w:val="28"/>
          <w:lang w:val="ru-RU"/>
        </w:rPr>
      </w:pPr>
      <w:r w:rsidRPr="0079364A">
        <w:rPr>
          <w:szCs w:val="28"/>
          <w:lang w:val="ru-RU"/>
        </w:rPr>
        <w:t>Главным документом для расчёта остаётся аттестат , а в случае равенства средних баллов решающими становятся индивидуальные достижения.</w:t>
      </w:r>
    </w:p>
    <w:p w14:paraId="326B156F" w14:textId="4138307C" w:rsidR="0079364A" w:rsidRPr="00B71331" w:rsidRDefault="0079364A" w:rsidP="0079364A">
      <w:pPr>
        <w:spacing w:line="360" w:lineRule="auto"/>
        <w:ind w:firstLine="709"/>
        <w:rPr>
          <w:b/>
          <w:bCs/>
          <w:szCs w:val="28"/>
          <w:lang w:val="ru-RU"/>
        </w:rPr>
      </w:pPr>
      <w:r>
        <w:rPr>
          <w:szCs w:val="28"/>
          <w:lang w:val="ru-RU"/>
        </w:rPr>
        <w:t>П</w:t>
      </w:r>
      <w:r w:rsidRPr="0079364A">
        <w:rPr>
          <w:szCs w:val="28"/>
          <w:lang w:val="ru-RU"/>
        </w:rPr>
        <w:t>редусмотрены механизмы работы с абитуриентами, имеющими льготы, позволяющие им поступить вне конкурса , что полностью соответствует действующему законодательству и внутренним правилам приема в образовательное учреждение.</w:t>
      </w:r>
    </w:p>
    <w:p w14:paraId="23A8DC31" w14:textId="033216FB" w:rsidR="0079364A" w:rsidRDefault="0079364A" w:rsidP="0079364A">
      <w:pPr>
        <w:spacing w:line="360" w:lineRule="auto"/>
        <w:ind w:firstLine="709"/>
        <w:rPr>
          <w:b/>
          <w:bCs/>
          <w:szCs w:val="28"/>
          <w:lang w:val="ru-RU"/>
        </w:rPr>
      </w:pPr>
      <w:r w:rsidRPr="00B71331">
        <w:rPr>
          <w:b/>
          <w:bCs/>
          <w:szCs w:val="28"/>
          <w:lang w:val="ru-RU"/>
        </w:rPr>
        <w:t>2.6 Формы входных и выходных данных</w:t>
      </w:r>
    </w:p>
    <w:p w14:paraId="1A8F43C8" w14:textId="4D519A64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Для обеспечения эффективного управления процессом приема абитуриентов в ГОАПОУ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B71331">
        <w:rPr>
          <w:szCs w:val="28"/>
          <w:lang w:val="ru-RU"/>
        </w:rPr>
        <w:t xml:space="preserve"> разработанная информационная система предоставляет возможность формирования широкого спектра отчетов, которые позволяют анализировать данные, принимать обоснованные управленческие решения и обеспечивать прозрачность процесса </w:t>
      </w:r>
      <w:r w:rsidRPr="00B71331">
        <w:rPr>
          <w:szCs w:val="28"/>
          <w:lang w:val="ru-RU"/>
        </w:rPr>
        <w:lastRenderedPageBreak/>
        <w:t xml:space="preserve">приема. Отчёты выступают как выходными документами , так и инструментами для контроля и анализа работы системы. </w:t>
      </w:r>
    </w:p>
    <w:p w14:paraId="6EDB752E" w14:textId="278A7E33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Ниже представлены основные виды отчетов, реализованных в системе: </w:t>
      </w:r>
    </w:p>
    <w:p w14:paraId="742B5580" w14:textId="4B326369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1. Отчет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Количество заявлений по каждой специальности</w:t>
      </w:r>
      <w:r w:rsidR="00F70710">
        <w:rPr>
          <w:szCs w:val="28"/>
          <w:lang w:val="ru-RU"/>
        </w:rPr>
        <w:t>»</w:t>
      </w:r>
    </w:p>
    <w:p w14:paraId="5B7EBD9E" w14:textId="4D10D32B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Этот отчет содержит информацию о количестве поданных заявок на каждую из доступных специальностей. Данные группируются по направлениям подготовки и могут быть представлены в виде таблицы или графика. </w:t>
      </w:r>
    </w:p>
    <w:p w14:paraId="52B1D4D1" w14:textId="261305D6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Содержание: </w:t>
      </w:r>
    </w:p>
    <w:p w14:paraId="0B3E3A55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название специальности;</w:t>
      </w:r>
    </w:p>
    <w:p w14:paraId="6D5091A3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шифр специальности;</w:t>
      </w:r>
    </w:p>
    <w:p w14:paraId="46F01459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количество поданных заявлений.</w:t>
      </w:r>
    </w:p>
    <w:p w14:paraId="0349772C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Назначение:</w:t>
      </w:r>
    </w:p>
    <w:p w14:paraId="6919CB0C" w14:textId="37F809B4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Отчет используется при планировании набора студентов, анализе популярности специальностей и распределении бюджетных мест. Позволяет прогнозировать конкурс и корректировать план приема на следующий учебный год. </w:t>
      </w:r>
    </w:p>
    <w:p w14:paraId="1D8F7F93" w14:textId="25C7ACB1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2. Отчет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Средний балл по специальностям</w:t>
      </w:r>
      <w:r w:rsidR="00F70710">
        <w:rPr>
          <w:szCs w:val="28"/>
          <w:lang w:val="ru-RU"/>
        </w:rPr>
        <w:t>»</w:t>
      </w:r>
    </w:p>
    <w:p w14:paraId="0A00426F" w14:textId="4937279F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Отчет показывает средние значения баллов аттестатов поступающих по каждой специальности. Баллы рассчитываются на основе данных из оригиналов аттестатов и учитываются с точностью до четырех знаков после запятой. </w:t>
      </w:r>
    </w:p>
    <w:p w14:paraId="19259439" w14:textId="10D2F7FF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Содержание: </w:t>
      </w:r>
    </w:p>
    <w:p w14:paraId="51B41849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специальность;</w:t>
      </w:r>
    </w:p>
    <w:p w14:paraId="05149099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шифр специальности;</w:t>
      </w:r>
    </w:p>
    <w:p w14:paraId="00FBFC87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средний балл по специальности;</w:t>
      </w:r>
    </w:p>
    <w:p w14:paraId="5E136A55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минимальный и максимальный балл;</w:t>
      </w:r>
    </w:p>
    <w:p w14:paraId="29E32DED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количество поступающих.</w:t>
      </w:r>
    </w:p>
    <w:p w14:paraId="0B65A362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Назначение:</w:t>
      </w:r>
    </w:p>
    <w:p w14:paraId="200669DA" w14:textId="3EFDE36E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Отчет позволяет оценить уровень успеваемости абитуриентов по различным направлениям обучения, что может использоваться для сравнительного анализа </w:t>
      </w:r>
      <w:r w:rsidRPr="00B71331">
        <w:rPr>
          <w:szCs w:val="28"/>
          <w:lang w:val="ru-RU"/>
        </w:rPr>
        <w:lastRenderedPageBreak/>
        <w:t xml:space="preserve">между годами и для принятия решений о дополнительном наборе или сокращении контингента. </w:t>
      </w:r>
    </w:p>
    <w:p w14:paraId="3117895E" w14:textId="702F5505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3. Отчет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Список заявок на общежитие</w:t>
      </w:r>
      <w:r w:rsidR="00F70710">
        <w:rPr>
          <w:szCs w:val="28"/>
          <w:lang w:val="ru-RU"/>
        </w:rPr>
        <w:t>»</w:t>
      </w:r>
    </w:p>
    <w:p w14:paraId="13BC5A9D" w14:textId="6E44B5C2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Данный отчет формируется на основе информации, указанной абитуриентами при подаче заявления — о потребности в общежитии. В него включаются только те заявки, где соответствующее поле установлено как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да</w:t>
      </w:r>
      <w:r w:rsidR="00F70710">
        <w:rPr>
          <w:szCs w:val="28"/>
          <w:lang w:val="ru-RU"/>
        </w:rPr>
        <w:t>»</w:t>
      </w:r>
      <w:r w:rsidRPr="00B71331">
        <w:rPr>
          <w:szCs w:val="28"/>
          <w:lang w:val="ru-RU"/>
        </w:rPr>
        <w:t>.</w:t>
      </w:r>
    </w:p>
    <w:p w14:paraId="0DC3D20A" w14:textId="71C1300C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Содержание: </w:t>
      </w:r>
    </w:p>
    <w:p w14:paraId="2C5D7205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фамилия, имя, отчество абитуриента;</w:t>
      </w:r>
    </w:p>
    <w:p w14:paraId="17EBFFFD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выбранная специальность;</w:t>
      </w:r>
    </w:p>
    <w:p w14:paraId="53C83C0A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форма обучения;</w:t>
      </w:r>
    </w:p>
    <w:p w14:paraId="43B42F23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адрес проживания;</w:t>
      </w:r>
    </w:p>
    <w:p w14:paraId="728133F1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контактный телефон.</w:t>
      </w:r>
    </w:p>
    <w:p w14:paraId="61B2A9C6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Назначение:</w:t>
      </w:r>
    </w:p>
    <w:p w14:paraId="7C2CDBD2" w14:textId="3751A9BF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Отчет используется службой общежития для предварительного планирования размещения студентов. Также он может быть передан в отдел логистики и административного обеспечения для подготовки к зачислению новых студентов. </w:t>
      </w:r>
    </w:p>
    <w:p w14:paraId="5FFA0CBC" w14:textId="2F05090A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4. Отчет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Количество поступающих по школам</w:t>
      </w:r>
      <w:r w:rsidR="00F70710">
        <w:rPr>
          <w:szCs w:val="28"/>
          <w:lang w:val="ru-RU"/>
        </w:rPr>
        <w:t>»</w:t>
      </w:r>
    </w:p>
    <w:p w14:paraId="7CF24904" w14:textId="0F46B560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Этот отчет группирует абитуриентов по образовательным учреждениям, которые они окончили. Он позволяет выявить тенденции в наборе и оценить эффективность сотрудничества с теми или иными школами. </w:t>
      </w:r>
    </w:p>
    <w:p w14:paraId="667F52AC" w14:textId="2FE86456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Содержание: </w:t>
      </w:r>
    </w:p>
    <w:p w14:paraId="3D936F6B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наименование образовательного учреждения;</w:t>
      </w:r>
    </w:p>
    <w:p w14:paraId="5C263B07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количество абитуриентов из данной школы;</w:t>
      </w:r>
    </w:p>
    <w:p w14:paraId="41B36F9B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список специальностей, куда подавали заявки выпускники.</w:t>
      </w:r>
    </w:p>
    <w:p w14:paraId="1BCD7503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Назначение:</w:t>
      </w:r>
    </w:p>
    <w:p w14:paraId="337E1D7C" w14:textId="2AEF5466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Используется администрацией колледжа для анализа географии набора, организации мероприятий по привлечению абитуриентов и оценки качества работы со школами. </w:t>
      </w:r>
    </w:p>
    <w:p w14:paraId="083DE4DC" w14:textId="297015C5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lastRenderedPageBreak/>
        <w:t xml:space="preserve">5. Отчет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Список поступающих из социальных групп</w:t>
      </w:r>
      <w:r w:rsidR="00F70710">
        <w:rPr>
          <w:szCs w:val="28"/>
          <w:lang w:val="ru-RU"/>
        </w:rPr>
        <w:t>»</w:t>
      </w:r>
    </w:p>
    <w:p w14:paraId="05FEB4E1" w14:textId="185101A5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В этот отчет входят все абитуриенты, относящиеся к социально значимым категориям: дети-сироты, дети из малообеспеченных семей, многодетные семьи и другие категории, указанные в анкете поступающего. </w:t>
      </w:r>
    </w:p>
    <w:p w14:paraId="6BF2544B" w14:textId="25265754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Содержание: </w:t>
      </w:r>
    </w:p>
    <w:p w14:paraId="4A98C3EC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фамилия, имя, отчество;</w:t>
      </w:r>
    </w:p>
    <w:p w14:paraId="61A1062E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специальность;</w:t>
      </w:r>
    </w:p>
    <w:p w14:paraId="7976FD8E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уровень образования;</w:t>
      </w:r>
    </w:p>
    <w:p w14:paraId="64EA3189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социальный статус;</w:t>
      </w:r>
    </w:p>
    <w:p w14:paraId="077B45D7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наличие льгот;</w:t>
      </w:r>
    </w:p>
    <w:p w14:paraId="1F330041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контактная информация.</w:t>
      </w:r>
    </w:p>
    <w:p w14:paraId="029D8B78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Назначение:</w:t>
      </w:r>
    </w:p>
    <w:p w14:paraId="13EAEC74" w14:textId="124D1C75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Отчет помогает сотрудникам приемной комиссии своевременно учитывать льготы, предоставлять необходимую помощь и участвовать в социальных программах, направленных на поддержку определенных слоев населения. </w:t>
      </w:r>
    </w:p>
    <w:p w14:paraId="367DC76D" w14:textId="3662E079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6. Отчет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Список поступающих по полам</w:t>
      </w:r>
      <w:r w:rsidR="00F70710">
        <w:rPr>
          <w:szCs w:val="28"/>
          <w:lang w:val="ru-RU"/>
        </w:rPr>
        <w:t>»</w:t>
      </w:r>
    </w:p>
    <w:p w14:paraId="67D986CC" w14:textId="0E7B7DDC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Отчет содержит информацию о половом составе абитуриентов по всем специальностям. Данные могут быть представлены как в абсолютных значениях, так и в процентах. </w:t>
      </w:r>
    </w:p>
    <w:p w14:paraId="09B09883" w14:textId="46E1609E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Содержание: </w:t>
      </w:r>
    </w:p>
    <w:p w14:paraId="56D78100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специальность;</w:t>
      </w:r>
    </w:p>
    <w:p w14:paraId="247CCBAC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общее количество поступающих;</w:t>
      </w:r>
    </w:p>
    <w:p w14:paraId="629E43D3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количество мужчин и женщин;</w:t>
      </w:r>
    </w:p>
    <w:p w14:paraId="6C9CD449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процентное соотношение.</w:t>
      </w:r>
    </w:p>
    <w:p w14:paraId="5788DE2B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Назначение:</w:t>
      </w:r>
    </w:p>
    <w:p w14:paraId="374B85C8" w14:textId="6AC79903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Используется для внутреннего анализа и планирования условий обучения (например, обеспечение общежития, организация внеучебных мероприятий). Может быть полезен для формирования отчетности по полу в рамках государственной статистики. </w:t>
      </w:r>
    </w:p>
    <w:p w14:paraId="675811F6" w14:textId="0CEBC2DD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lastRenderedPageBreak/>
        <w:t xml:space="preserve">7. Отчет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Список иностранных поступающих</w:t>
      </w:r>
      <w:r w:rsidR="00F70710">
        <w:rPr>
          <w:szCs w:val="28"/>
          <w:lang w:val="ru-RU"/>
        </w:rPr>
        <w:t>»</w:t>
      </w:r>
    </w:p>
    <w:p w14:paraId="36A1642D" w14:textId="48C52323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В отчет включаются все поступающие, указавшие иностранное гражданство или не имеющие гражданства. Информация берётся из данных, внесённых при регистрации и подаче заявления. </w:t>
      </w:r>
    </w:p>
    <w:p w14:paraId="7DEC8608" w14:textId="466DE9A3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Содержание: </w:t>
      </w:r>
    </w:p>
    <w:p w14:paraId="75DEED78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фамилия, имя, отчество;</w:t>
      </w:r>
    </w:p>
    <w:p w14:paraId="04490B82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страна проживания;</w:t>
      </w:r>
    </w:p>
    <w:p w14:paraId="014B37E6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тип документа об образовании;</w:t>
      </w:r>
    </w:p>
    <w:p w14:paraId="3DAC127A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язык обучения;</w:t>
      </w:r>
    </w:p>
    <w:p w14:paraId="0D4D9456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дата подачи заявки.</w:t>
      </w:r>
    </w:p>
    <w:p w14:paraId="74406727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Назначение:</w:t>
      </w:r>
    </w:p>
    <w:p w14:paraId="68464931" w14:textId="09F8BBB1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Отчет используется для координации работы с иностранными абитуриентами, обеспечения языковой поддержки, учета требований к документам иностранных граждан, а также для взаимодействия с международными партнёрами. </w:t>
      </w:r>
    </w:p>
    <w:p w14:paraId="6B72C2DA" w14:textId="47EA0CD3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8. Отчет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Список забравших документы</w:t>
      </w:r>
      <w:r w:rsidR="00F70710">
        <w:rPr>
          <w:szCs w:val="28"/>
          <w:lang w:val="ru-RU"/>
        </w:rPr>
        <w:t>»</w:t>
      </w:r>
    </w:p>
    <w:p w14:paraId="12EE73E5" w14:textId="5444EBC0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Этот отчет содержит информацию о тех абитуриентах, которые официально оформили отзыв своих документов из приемной комиссии. </w:t>
      </w:r>
    </w:p>
    <w:p w14:paraId="2DA6F1A0" w14:textId="577E0BE6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Содержание: </w:t>
      </w:r>
    </w:p>
    <w:p w14:paraId="789064C8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фамилия, имя, отчество;</w:t>
      </w:r>
    </w:p>
    <w:p w14:paraId="56774ECE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специальность;</w:t>
      </w:r>
    </w:p>
    <w:p w14:paraId="3A17224F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дата подачи заявления;</w:t>
      </w:r>
    </w:p>
    <w:p w14:paraId="248BF2A3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дата отзыва документов;</w:t>
      </w:r>
    </w:p>
    <w:p w14:paraId="27E82B10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причины отзыва (если указаны);</w:t>
      </w:r>
    </w:p>
    <w:p w14:paraId="10C8C21B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примечания.</w:t>
      </w:r>
    </w:p>
    <w:p w14:paraId="00CB4F9E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Назначение:</w:t>
      </w:r>
    </w:p>
    <w:p w14:paraId="071DAF9D" w14:textId="468B1043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Отчет позволяет оперативно корректировать списки зачисленных, анализировать причины отказа и улучшать работу приемной комиссии. Также может использоваться в целях анализа конкурентоспособности специальностей. </w:t>
      </w:r>
    </w:p>
    <w:p w14:paraId="18E6C9F4" w14:textId="4E11E3DE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lastRenderedPageBreak/>
        <w:t xml:space="preserve">9. Отчет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Рейтинг поступающих по специальностям</w:t>
      </w:r>
      <w:r w:rsidR="00F70710">
        <w:rPr>
          <w:szCs w:val="28"/>
          <w:lang w:val="ru-RU"/>
        </w:rPr>
        <w:t>»</w:t>
      </w:r>
    </w:p>
    <w:p w14:paraId="3671F9EC" w14:textId="4445E81C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Данный отчет представляет собой ранжированный список абитуриентов по каждой специальности, сформированный на основе среднего балла аттестата и наличия индивидуальных достижений. </w:t>
      </w:r>
    </w:p>
    <w:p w14:paraId="507865AF" w14:textId="411C7BB3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Содержание: </w:t>
      </w:r>
    </w:p>
    <w:p w14:paraId="35E1CC48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порядковый номер в рейтинге;</w:t>
      </w:r>
    </w:p>
    <w:p w14:paraId="3266BA9A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фамилия, имя, отчество;</w:t>
      </w:r>
    </w:p>
    <w:p w14:paraId="2A11749F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средний балл аттестата;</w:t>
      </w:r>
    </w:p>
    <w:p w14:paraId="279A1451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примечания.</w:t>
      </w:r>
    </w:p>
    <w:p w14:paraId="5D0A26D0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Назначение:</w:t>
      </w:r>
    </w:p>
    <w:p w14:paraId="6BB4FBDC" w14:textId="6F436713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Является основным документом для формирования списка зачисляемых абитуриентов. Используется для объективного и прозрачного конкурсного отбора. Может быть представлен в бумажном и электронном виде для публичного ознакомления. </w:t>
      </w:r>
    </w:p>
    <w:p w14:paraId="3CACFA09" w14:textId="096311AF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Таким образом, система формирования отчетов в разработанной информационной системе охватывает все ключевые аспекты приемной кампании. Каждый отчет является результатом обработки данных, хранящихся в единой базе, и может быть экспортирован в формат Excel, PDF или напрямую отправлен в печать. </w:t>
      </w:r>
    </w:p>
    <w:p w14:paraId="65D81B40" w14:textId="59D30B60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Отчеты обеспечивают: </w:t>
      </w:r>
    </w:p>
    <w:p w14:paraId="2E9A6255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оперативный доступ к данным;</w:t>
      </w:r>
    </w:p>
    <w:p w14:paraId="73BB28EC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возможность фильтрации и сортировки по заданным параметрам;</w:t>
      </w:r>
    </w:p>
    <w:p w14:paraId="6E1DE1F7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автоматическое обновление при изменении информации;</w:t>
      </w:r>
    </w:p>
    <w:p w14:paraId="0B72A0DE" w14:textId="77777777" w:rsidR="00B71331" w:rsidRPr="00B71331" w:rsidRDefault="00B71331" w:rsidP="00B7133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B71331">
        <w:rPr>
          <w:lang w:val="ru-RU"/>
        </w:rPr>
        <w:t>удобство использования для аналитической работы.</w:t>
      </w:r>
    </w:p>
    <w:p w14:paraId="33A8460B" w14:textId="6638DAF2" w:rsid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Все формы отчетов адаптированы к ежедневному использованию сотрудниками приемной комиссии и могут быть модифицированы или расширены в зависимости от текущих задач колледжа.</w:t>
      </w:r>
    </w:p>
    <w:p w14:paraId="2E345A78" w14:textId="2FEE4CF0" w:rsidR="00B71331" w:rsidRPr="00EB0E5E" w:rsidRDefault="00B71331" w:rsidP="00B71331">
      <w:pPr>
        <w:spacing w:line="360" w:lineRule="auto"/>
        <w:ind w:firstLine="709"/>
        <w:rPr>
          <w:b/>
          <w:bCs/>
          <w:szCs w:val="28"/>
          <w:lang w:val="ru-RU"/>
        </w:rPr>
      </w:pPr>
      <w:r w:rsidRPr="00EB0E5E">
        <w:rPr>
          <w:b/>
          <w:bCs/>
          <w:szCs w:val="28"/>
          <w:lang w:val="ru-RU"/>
        </w:rPr>
        <w:t>2.7 Интерфейс пользователя</w:t>
      </w:r>
    </w:p>
    <w:p w14:paraId="5FA8BA78" w14:textId="291D6429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lastRenderedPageBreak/>
        <w:t>Форма авторизации</w:t>
      </w:r>
      <w:r w:rsidR="00EB0E5E">
        <w:rPr>
          <w:szCs w:val="28"/>
          <w:lang w:val="ru-RU"/>
        </w:rPr>
        <w:t>.</w:t>
      </w:r>
      <w:r w:rsidR="008975C3">
        <w:rPr>
          <w:szCs w:val="28"/>
          <w:lang w:val="ru-RU"/>
        </w:rPr>
        <w:t xml:space="preserve"> Ф</w:t>
      </w:r>
      <w:r w:rsidRPr="00B71331">
        <w:rPr>
          <w:szCs w:val="28"/>
          <w:lang w:val="ru-RU"/>
        </w:rPr>
        <w:t xml:space="preserve">орма авторизации автоматизированной информационной системы учета приема поступающих в ГОАПОУ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B71331">
        <w:rPr>
          <w:szCs w:val="28"/>
          <w:lang w:val="ru-RU"/>
        </w:rPr>
        <w:t>.</w:t>
      </w:r>
      <w:r w:rsidR="00EB0E5E" w:rsidRPr="00B71331">
        <w:rPr>
          <w:szCs w:val="28"/>
          <w:lang w:val="ru-RU"/>
        </w:rPr>
        <w:t xml:space="preserve"> </w:t>
      </w:r>
    </w:p>
    <w:p w14:paraId="7B8CE110" w14:textId="0001CDAE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Данный интерфейс предназначен исключительно для сотрудников приемной комиссии , в частности — для секретарей, ответственных за ввод и обработку данных о поступающих. Система не предусматривает самостоятельного взаимодействия абитуриентов с ИС, что позволяет обеспечить контроль над вводом информации и сохранение целостности данных.</w:t>
      </w:r>
      <w:r w:rsidR="00EB0E5E" w:rsidRPr="00B71331">
        <w:rPr>
          <w:szCs w:val="28"/>
          <w:lang w:val="ru-RU"/>
        </w:rPr>
        <w:t xml:space="preserve"> </w:t>
      </w:r>
    </w:p>
    <w:p w14:paraId="66A317C6" w14:textId="5D450FDD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Описание элементов формы</w:t>
      </w:r>
      <w:r w:rsidR="00F70710">
        <w:rPr>
          <w:szCs w:val="28"/>
          <w:lang w:val="ru-RU"/>
        </w:rPr>
        <w:t>.</w:t>
      </w:r>
    </w:p>
    <w:p w14:paraId="7381D348" w14:textId="01D7E7D6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Заголовок формы</w:t>
      </w:r>
      <w:r w:rsidR="00F70710">
        <w:rPr>
          <w:szCs w:val="28"/>
          <w:lang w:val="ru-RU"/>
        </w:rPr>
        <w:t>.</w:t>
      </w:r>
      <w:r w:rsidR="00F70710" w:rsidRPr="00B71331">
        <w:rPr>
          <w:szCs w:val="28"/>
          <w:lang w:val="ru-RU"/>
        </w:rPr>
        <w:t xml:space="preserve"> </w:t>
      </w:r>
      <w:r w:rsidRPr="00B71331">
        <w:rPr>
          <w:szCs w:val="28"/>
          <w:lang w:val="ru-RU"/>
        </w:rPr>
        <w:t xml:space="preserve">В верхней части окна размещён заголовок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Вход в систему</w:t>
      </w:r>
      <w:r w:rsidR="00F70710">
        <w:rPr>
          <w:szCs w:val="28"/>
          <w:lang w:val="ru-RU"/>
        </w:rPr>
        <w:t>»</w:t>
      </w:r>
      <w:r w:rsidRPr="00B71331">
        <w:rPr>
          <w:szCs w:val="28"/>
          <w:lang w:val="ru-RU"/>
        </w:rPr>
        <w:t xml:space="preserve"> , выполненный крупным шрифтом. Он центрирован и выделен жирным начертанием для лучшей читаемости.</w:t>
      </w:r>
    </w:p>
    <w:p w14:paraId="56937627" w14:textId="396CD36E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Поля ввода данных</w:t>
      </w:r>
      <w:r w:rsidR="00F70710">
        <w:rPr>
          <w:szCs w:val="28"/>
          <w:lang w:val="ru-RU"/>
        </w:rPr>
        <w:t>.</w:t>
      </w:r>
    </w:p>
    <w:p w14:paraId="72289FE4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Под заголовком расположены два обязательных поля:</w:t>
      </w:r>
    </w:p>
    <w:p w14:paraId="1B8AD2FC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Логин — предназначено для ввода уникального логина сотрудника, который предоставляется администрацией системы.</w:t>
      </w:r>
    </w:p>
    <w:p w14:paraId="37CCC96A" w14:textId="6B6BE6A6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 xml:space="preserve">Пароль — поле для ввода пароля, обеспечивающего защиту доступа. Пароль отображается в виде символов (например, </w:t>
      </w:r>
      <w:r w:rsidR="00F70710">
        <w:rPr>
          <w:szCs w:val="28"/>
          <w:lang w:val="ru-RU"/>
        </w:rPr>
        <w:t>«</w:t>
      </w:r>
      <w:r w:rsidRPr="00B71331">
        <w:rPr>
          <w:szCs w:val="28"/>
          <w:lang w:val="ru-RU"/>
        </w:rPr>
        <w:t>•••••••</w:t>
      </w:r>
      <w:r w:rsidR="00F70710">
        <w:rPr>
          <w:szCs w:val="28"/>
          <w:lang w:val="ru-RU"/>
        </w:rPr>
        <w:t>»</w:t>
      </w:r>
      <w:r w:rsidRPr="00B71331">
        <w:rPr>
          <w:szCs w:val="28"/>
          <w:lang w:val="ru-RU"/>
        </w:rPr>
        <w:t>), что предотвращает его случайное считывание со стороны.</w:t>
      </w:r>
    </w:p>
    <w:p w14:paraId="3061DC57" w14:textId="1AF54784" w:rsidR="00B71331" w:rsidRPr="00B71331" w:rsidRDefault="00EB0E5E" w:rsidP="00B71331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Элемент управления</w:t>
      </w:r>
      <w:r w:rsidR="00B71331" w:rsidRPr="00B71331">
        <w:rPr>
          <w:szCs w:val="28"/>
          <w:lang w:val="ru-RU"/>
        </w:rPr>
        <w:t xml:space="preserve"> </w:t>
      </w:r>
      <w:r w:rsidR="00F70710">
        <w:rPr>
          <w:szCs w:val="28"/>
          <w:lang w:val="ru-RU"/>
        </w:rPr>
        <w:t xml:space="preserve">для </w:t>
      </w:r>
      <w:r w:rsidR="00B71331" w:rsidRPr="00B71331">
        <w:rPr>
          <w:szCs w:val="28"/>
          <w:lang w:val="ru-RU"/>
        </w:rPr>
        <w:t>входа</w:t>
      </w:r>
      <w:r>
        <w:rPr>
          <w:szCs w:val="28"/>
          <w:lang w:val="ru-RU"/>
        </w:rPr>
        <w:t>.</w:t>
      </w:r>
      <w:r w:rsidRPr="00B71331">
        <w:rPr>
          <w:szCs w:val="28"/>
          <w:lang w:val="ru-RU"/>
        </w:rPr>
        <w:t xml:space="preserve"> </w:t>
      </w:r>
      <w:r w:rsidR="00B71331" w:rsidRPr="00B71331">
        <w:rPr>
          <w:szCs w:val="28"/>
          <w:lang w:val="ru-RU"/>
        </w:rPr>
        <w:t xml:space="preserve">Нижняя часть формы содержит кнопку </w:t>
      </w:r>
      <w:r w:rsidR="00F70710">
        <w:rPr>
          <w:szCs w:val="28"/>
          <w:lang w:val="ru-RU"/>
        </w:rPr>
        <w:t>«</w:t>
      </w:r>
      <w:r w:rsidR="00B71331" w:rsidRPr="00B71331">
        <w:rPr>
          <w:szCs w:val="28"/>
          <w:lang w:val="ru-RU"/>
        </w:rPr>
        <w:t>Авторизоваться</w:t>
      </w:r>
      <w:r w:rsidR="00F70710">
        <w:rPr>
          <w:szCs w:val="28"/>
          <w:lang w:val="ru-RU"/>
        </w:rPr>
        <w:t>»</w:t>
      </w:r>
      <w:r w:rsidR="00B71331" w:rsidRPr="00B71331">
        <w:rPr>
          <w:szCs w:val="28"/>
          <w:lang w:val="ru-RU"/>
        </w:rPr>
        <w:t xml:space="preserve"> , которая активируется только при заполнении обоих полей. </w:t>
      </w:r>
      <w:r>
        <w:rPr>
          <w:szCs w:val="28"/>
          <w:lang w:val="ru-RU"/>
        </w:rPr>
        <w:t>Элемент управления</w:t>
      </w:r>
      <w:r w:rsidR="00B71331" w:rsidRPr="00B71331">
        <w:rPr>
          <w:szCs w:val="28"/>
          <w:lang w:val="ru-RU"/>
        </w:rPr>
        <w:t xml:space="preserve"> имеет контрастный цвет фона и четко выделяется на общем фоне, что делает её удобной для нажатия как мышью, так и клавиатурой.</w:t>
      </w:r>
    </w:p>
    <w:p w14:paraId="2A4587ED" w14:textId="45AE36CE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Общее оформление</w:t>
      </w:r>
      <w:r w:rsidR="00F70710">
        <w:rPr>
          <w:szCs w:val="28"/>
          <w:lang w:val="ru-RU"/>
        </w:rPr>
        <w:t>.</w:t>
      </w:r>
      <w:r w:rsidR="00F70710" w:rsidRPr="00B71331">
        <w:rPr>
          <w:szCs w:val="28"/>
          <w:lang w:val="ru-RU"/>
        </w:rPr>
        <w:t xml:space="preserve"> </w:t>
      </w:r>
      <w:r w:rsidRPr="00B71331">
        <w:rPr>
          <w:szCs w:val="28"/>
          <w:lang w:val="ru-RU"/>
        </w:rPr>
        <w:t>Дизайн формы выполнен в минималистичном стиле, без лишних графических элементов, что способствует концентрации внимания на основных функциях.</w:t>
      </w:r>
    </w:p>
    <w:p w14:paraId="487C5515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Все элементы интерфейса центрированы относительно экрана, что улучшает восприятие и снижает время на освоение интерфейса.</w:t>
      </w:r>
    </w:p>
    <w:p w14:paraId="64D8D321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lastRenderedPageBreak/>
        <w:t>Использование тонких рамок вокруг полей ввода и четких границ формы создает понятную визуальную структуру.</w:t>
      </w:r>
    </w:p>
    <w:p w14:paraId="4667C28E" w14:textId="13C31698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Функциональные особенности</w:t>
      </w:r>
      <w:r w:rsidR="00F70710">
        <w:rPr>
          <w:szCs w:val="28"/>
          <w:lang w:val="ru-RU"/>
        </w:rPr>
        <w:t>.</w:t>
      </w:r>
      <w:r w:rsidR="00F70710" w:rsidRPr="00B71331">
        <w:rPr>
          <w:szCs w:val="28"/>
          <w:lang w:val="ru-RU"/>
        </w:rPr>
        <w:t xml:space="preserve"> </w:t>
      </w:r>
      <w:r w:rsidRPr="00B71331">
        <w:rPr>
          <w:szCs w:val="28"/>
          <w:lang w:val="ru-RU"/>
        </w:rPr>
        <w:t>После корректного ввода логина и пароля система осуществляет проверку учетных данных и предоставляет пользователю доступ к своему функционалу: ввод данных о поступающих, редактирование заявок, формирование отчетов и другие операции.</w:t>
      </w:r>
    </w:p>
    <w:p w14:paraId="159F99EE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При неверном вводе данных система выводит соответствующее сообщение об ошибке, но не указывает конкретно, какой параметр был введен некорректно, во избежание подбора учетных записей злоумышленниками.</w:t>
      </w:r>
    </w:p>
    <w:p w14:paraId="1FB7C8A5" w14:textId="681F74F3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Безопасность</w:t>
      </w:r>
      <w:r w:rsidR="00F70710">
        <w:rPr>
          <w:szCs w:val="28"/>
          <w:lang w:val="ru-RU"/>
        </w:rPr>
        <w:t>.</w:t>
      </w:r>
      <w:r w:rsidR="00F70710" w:rsidRPr="00B71331">
        <w:rPr>
          <w:szCs w:val="28"/>
          <w:lang w:val="ru-RU"/>
        </w:rPr>
        <w:t xml:space="preserve"> </w:t>
      </w:r>
      <w:r w:rsidRPr="00B71331">
        <w:rPr>
          <w:szCs w:val="28"/>
          <w:lang w:val="ru-RU"/>
        </w:rPr>
        <w:t>Для защиты данных используется хэширование паролей и ограничение количества попыток входа. Это предотвращает возможность перебора паролей и обеспечивает высокий уровень безопасности учетных записей.</w:t>
      </w:r>
    </w:p>
    <w:p w14:paraId="689928AC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Доступ к системе предоставляется только сотрудникам, прошедшим регистрацию в административной части системы. Логины и пароли выдаются администрацией колледжа и могут быть изменены или заблокированы при необходимости.</w:t>
      </w:r>
    </w:p>
    <w:p w14:paraId="74B3C2CC" w14:textId="77777777" w:rsidR="00B71331" w:rsidRP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Администраторы системы — имеют расширенный доступ и могут управлять учетными записями сотрудников, а также контролировать состояние системы.</w:t>
      </w:r>
    </w:p>
    <w:p w14:paraId="640A6C20" w14:textId="1889F812" w:rsidR="00B71331" w:rsidRDefault="00B71331" w:rsidP="00B71331">
      <w:pPr>
        <w:spacing w:line="360" w:lineRule="auto"/>
        <w:ind w:firstLine="709"/>
        <w:rPr>
          <w:szCs w:val="28"/>
          <w:lang w:val="ru-RU"/>
        </w:rPr>
      </w:pPr>
      <w:r w:rsidRPr="00B71331">
        <w:rPr>
          <w:szCs w:val="28"/>
          <w:lang w:val="ru-RU"/>
        </w:rPr>
        <w:t>Форма авторизации является первым этапом работы с информационной системой и обеспечивает безопасный доступ к данным. Её простой и интуитивно понятный интерфейс позволяет сотрудникам быстро войти в систему и приступить к работе. Отсутствие доступа у абитуриентов гарантирует точность и надежность вносимых данных, что особенно важно при формировании конкурсных списков и ведении документооборота.</w:t>
      </w:r>
    </w:p>
    <w:p w14:paraId="1CCACF11" w14:textId="3AF06410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 xml:space="preserve">На рисунке представлена Главная страница автоматизированной информационной системы учета приема поступающих в ГОАПОУ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. Эта страница является центральным интерфейсом </w:t>
      </w:r>
      <w:r w:rsidRPr="00EB0E5E">
        <w:rPr>
          <w:szCs w:val="28"/>
          <w:lang w:val="ru-RU"/>
        </w:rPr>
        <w:lastRenderedPageBreak/>
        <w:t>для сотрудников приемной комиссии, предоставляя доступ к основным функциям системы и важной информации о поступающих.</w:t>
      </w:r>
      <w:r w:rsidR="00F70710" w:rsidRPr="00EB0E5E">
        <w:rPr>
          <w:szCs w:val="28"/>
          <w:lang w:val="ru-RU"/>
        </w:rPr>
        <w:t xml:space="preserve"> </w:t>
      </w:r>
    </w:p>
    <w:p w14:paraId="2B7690ED" w14:textId="1F9F979A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Общая структура</w:t>
      </w:r>
      <w:r w:rsidR="00F70710">
        <w:rPr>
          <w:szCs w:val="28"/>
          <w:lang w:val="ru-RU"/>
        </w:rPr>
        <w:t>.</w:t>
      </w:r>
    </w:p>
    <w:p w14:paraId="3D31F8D3" w14:textId="0E7C7A76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Шапка страницы</w:t>
      </w:r>
      <w:r w:rsidR="00F70710">
        <w:rPr>
          <w:szCs w:val="28"/>
          <w:lang w:val="ru-RU"/>
        </w:rPr>
        <w:t>.</w:t>
      </w:r>
      <w:r w:rsidR="00F70710" w:rsidRPr="00EB0E5E">
        <w:rPr>
          <w:szCs w:val="28"/>
          <w:lang w:val="ru-RU"/>
        </w:rPr>
        <w:t xml:space="preserve"> </w:t>
      </w:r>
      <w:r w:rsidRPr="00EB0E5E">
        <w:rPr>
          <w:szCs w:val="28"/>
          <w:lang w:val="ru-RU"/>
        </w:rPr>
        <w:t xml:space="preserve">В верхней части страницы размещено название системы: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Приемная комиссия Липецкого металлургического колледжа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выполненного белым шрифтом на синем фоне. Это помогает быстро идентифицировать систему при входе.</w:t>
      </w:r>
    </w:p>
    <w:p w14:paraId="0A5FDAFC" w14:textId="350EE8C7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 xml:space="preserve">Секция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Поступающие</w:t>
      </w:r>
      <w:r w:rsidR="00F70710">
        <w:rPr>
          <w:szCs w:val="28"/>
          <w:lang w:val="ru-RU"/>
        </w:rPr>
        <w:t>»</w:t>
      </w:r>
      <w:r w:rsidR="00967069">
        <w:rPr>
          <w:szCs w:val="28"/>
          <w:lang w:val="ru-RU"/>
        </w:rPr>
        <w:t>.</w:t>
      </w:r>
      <w:r w:rsidR="00F70710">
        <w:rPr>
          <w:szCs w:val="28"/>
          <w:lang w:val="ru-RU"/>
        </w:rPr>
        <w:t xml:space="preserve"> </w:t>
      </w:r>
      <w:r w:rsidRPr="00EB0E5E">
        <w:rPr>
          <w:szCs w:val="28"/>
          <w:lang w:val="ru-RU"/>
        </w:rPr>
        <w:t xml:space="preserve">Над таблицей находится заголовок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Поступающие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который выделен жирным шрифтом.</w:t>
      </w:r>
    </w:p>
    <w:p w14:paraId="1A60BDB5" w14:textId="77777777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Под заголовком расположена таблица с данными о текущих абитуриентах:</w:t>
      </w:r>
    </w:p>
    <w:p w14:paraId="0C5A7929" w14:textId="77777777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# (номер строки): Автоматически присваивается порядковый номер каждой записи.</w:t>
      </w:r>
    </w:p>
    <w:p w14:paraId="05E6DA69" w14:textId="01072A1A" w:rsidR="00EB0E5E" w:rsidRPr="00967069" w:rsidRDefault="00F70710" w:rsidP="0096706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67069">
        <w:rPr>
          <w:lang w:val="ru-RU"/>
        </w:rPr>
        <w:t>«</w:t>
      </w:r>
      <w:r w:rsidR="00EB0E5E" w:rsidRPr="00967069">
        <w:rPr>
          <w:lang w:val="ru-RU"/>
        </w:rPr>
        <w:t>ФИ</w:t>
      </w:r>
      <w:r w:rsidRPr="00967069">
        <w:rPr>
          <w:lang w:val="ru-RU"/>
        </w:rPr>
        <w:t>О»</w:t>
      </w:r>
      <w:r w:rsidR="00EB0E5E" w:rsidRPr="00967069">
        <w:rPr>
          <w:lang w:val="ru-RU"/>
        </w:rPr>
        <w:t>: Фамилия, имя и отчество поступающего.</w:t>
      </w:r>
    </w:p>
    <w:p w14:paraId="0455B0AF" w14:textId="27646203" w:rsidR="00EB0E5E" w:rsidRPr="00967069" w:rsidRDefault="00F70710" w:rsidP="0096706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67069">
        <w:rPr>
          <w:lang w:val="ru-RU"/>
        </w:rPr>
        <w:t>«</w:t>
      </w:r>
      <w:r w:rsidR="00EB0E5E" w:rsidRPr="00967069">
        <w:rPr>
          <w:lang w:val="ru-RU"/>
        </w:rPr>
        <w:t>Паспорт</w:t>
      </w:r>
      <w:r w:rsidRPr="00967069">
        <w:rPr>
          <w:lang w:val="ru-RU"/>
        </w:rPr>
        <w:t>»</w:t>
      </w:r>
      <w:r w:rsidR="00EB0E5E" w:rsidRPr="00967069">
        <w:rPr>
          <w:lang w:val="ru-RU"/>
        </w:rPr>
        <w:t>: Серия и номер паспорта.</w:t>
      </w:r>
    </w:p>
    <w:p w14:paraId="6667E870" w14:textId="43E001E5" w:rsidR="00EB0E5E" w:rsidRPr="00967069" w:rsidRDefault="00F70710" w:rsidP="0096706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67069">
        <w:rPr>
          <w:lang w:val="ru-RU"/>
        </w:rPr>
        <w:t>«</w:t>
      </w:r>
      <w:r w:rsidR="00EB0E5E" w:rsidRPr="00967069">
        <w:rPr>
          <w:lang w:val="ru-RU"/>
        </w:rPr>
        <w:t>Специальность</w:t>
      </w:r>
      <w:r w:rsidRPr="00967069">
        <w:rPr>
          <w:lang w:val="ru-RU"/>
        </w:rPr>
        <w:t>»</w:t>
      </w:r>
      <w:r w:rsidR="00EB0E5E" w:rsidRPr="00967069">
        <w:rPr>
          <w:lang w:val="ru-RU"/>
        </w:rPr>
        <w:t>: Выбранная специальность абитуриента.</w:t>
      </w:r>
    </w:p>
    <w:p w14:paraId="3B4CF9BD" w14:textId="235D4DD6" w:rsidR="00EB0E5E" w:rsidRPr="00967069" w:rsidRDefault="00F70710" w:rsidP="0096706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67069">
        <w:rPr>
          <w:lang w:val="ru-RU"/>
        </w:rPr>
        <w:t>«</w:t>
      </w:r>
      <w:r w:rsidR="00EB0E5E" w:rsidRPr="00967069">
        <w:rPr>
          <w:lang w:val="ru-RU"/>
        </w:rPr>
        <w:t>Средний балл</w:t>
      </w:r>
      <w:r w:rsidRPr="00967069">
        <w:rPr>
          <w:lang w:val="ru-RU"/>
        </w:rPr>
        <w:t>»</w:t>
      </w:r>
      <w:r w:rsidR="00EB0E5E" w:rsidRPr="00967069">
        <w:rPr>
          <w:lang w:val="ru-RU"/>
        </w:rPr>
        <w:t>: Расчетный средний балл аттестата.</w:t>
      </w:r>
    </w:p>
    <w:p w14:paraId="13159477" w14:textId="44760D3A" w:rsidR="00EB0E5E" w:rsidRPr="00967069" w:rsidRDefault="00F70710" w:rsidP="0096706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67069">
        <w:rPr>
          <w:lang w:val="ru-RU"/>
        </w:rPr>
        <w:t>«</w:t>
      </w:r>
      <w:r w:rsidR="00EB0E5E" w:rsidRPr="00967069">
        <w:rPr>
          <w:lang w:val="ru-RU"/>
        </w:rPr>
        <w:t>Дата подачи</w:t>
      </w:r>
      <w:r w:rsidRPr="00967069">
        <w:rPr>
          <w:lang w:val="ru-RU"/>
        </w:rPr>
        <w:t>»</w:t>
      </w:r>
      <w:r w:rsidR="00EB0E5E" w:rsidRPr="00967069">
        <w:rPr>
          <w:lang w:val="ru-RU"/>
        </w:rPr>
        <w:t>: Дата, когда было подано заявление.</w:t>
      </w:r>
    </w:p>
    <w:p w14:paraId="3DED53AD" w14:textId="442942B2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Действия</w:t>
      </w:r>
      <w:r w:rsidR="00967069"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Каждой строке соответствует </w:t>
      </w:r>
      <w:r>
        <w:rPr>
          <w:szCs w:val="28"/>
          <w:lang w:val="ru-RU"/>
        </w:rPr>
        <w:t>Элемент управления</w:t>
      </w:r>
      <w:r w:rsidRPr="00EB0E5E">
        <w:rPr>
          <w:szCs w:val="28"/>
          <w:lang w:val="ru-RU"/>
        </w:rPr>
        <w:t xml:space="preserve">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Редактировать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позволяющая изменять данные конкретного абитуриента.</w:t>
      </w:r>
    </w:p>
    <w:p w14:paraId="7A66DFD1" w14:textId="4C0E70D3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Функциональные элементы</w:t>
      </w:r>
      <w:r w:rsidR="00967069">
        <w:rPr>
          <w:szCs w:val="28"/>
          <w:lang w:val="ru-RU"/>
        </w:rPr>
        <w:t>.</w:t>
      </w:r>
      <w:r w:rsidR="00967069" w:rsidRPr="00EB0E5E">
        <w:rPr>
          <w:szCs w:val="28"/>
          <w:lang w:val="ru-RU"/>
        </w:rPr>
        <w:t xml:space="preserve"> </w:t>
      </w:r>
      <w:r w:rsidRPr="00EB0E5E">
        <w:rPr>
          <w:szCs w:val="28"/>
          <w:lang w:val="ru-RU"/>
        </w:rPr>
        <w:t>Поиск поступающего</w:t>
      </w:r>
      <w:r w:rsidR="00967069"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В верхней части секции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Поступающие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расположен поле поиска с подсказкой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Поиск поступающего...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которое позволяет быстро находить нужную запись по ключевым словам (например, фамилии или номеру паспорта).</w:t>
      </w:r>
    </w:p>
    <w:p w14:paraId="57A545FE" w14:textId="02A2BD19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Сортировка данных</w:t>
      </w:r>
      <w:r w:rsidR="00967069"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Справа от поля поиска находится выпадающий список с опцией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Сортировать по дате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что позволяет упорядочивать записи по времени подачи заявления.</w:t>
      </w:r>
    </w:p>
    <w:p w14:paraId="7A7AFEDB" w14:textId="034B64E4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Фильтр данных</w:t>
      </w:r>
      <w:r w:rsidR="00967069"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Дополнительно есть выпадающий список с меткой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Все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который может использоваться для фильтрации данных по различным параметрам (например, по специальностям или статусам).</w:t>
      </w:r>
    </w:p>
    <w:p w14:paraId="412BCE2D" w14:textId="09392B1A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lastRenderedPageBreak/>
        <w:t>Элемент управления</w:t>
      </w:r>
      <w:r w:rsidRPr="00EB0E5E">
        <w:rPr>
          <w:szCs w:val="28"/>
          <w:lang w:val="ru-RU"/>
        </w:rPr>
        <w:t xml:space="preserve"> создания заявки</w:t>
      </w:r>
      <w:r w:rsidR="00967069">
        <w:rPr>
          <w:szCs w:val="28"/>
          <w:lang w:val="ru-RU"/>
        </w:rPr>
        <w:t>.</w:t>
      </w:r>
      <w:r w:rsidR="00967069" w:rsidRPr="00EB0E5E">
        <w:rPr>
          <w:szCs w:val="28"/>
          <w:lang w:val="ru-RU"/>
        </w:rPr>
        <w:t xml:space="preserve"> </w:t>
      </w:r>
      <w:r w:rsidRPr="00EB0E5E">
        <w:rPr>
          <w:szCs w:val="28"/>
          <w:lang w:val="ru-RU"/>
        </w:rPr>
        <w:t xml:space="preserve">Под таблицей размещена </w:t>
      </w:r>
      <w:r>
        <w:rPr>
          <w:szCs w:val="28"/>
          <w:lang w:val="ru-RU"/>
        </w:rPr>
        <w:t>Элемент управления</w:t>
      </w:r>
      <w:r w:rsidRPr="00EB0E5E">
        <w:rPr>
          <w:szCs w:val="28"/>
          <w:lang w:val="ru-RU"/>
        </w:rPr>
        <w:t xml:space="preserve">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Создать заяв</w:t>
      </w:r>
      <w:r w:rsidR="00967069">
        <w:rPr>
          <w:szCs w:val="28"/>
          <w:lang w:val="ru-RU"/>
        </w:rPr>
        <w:t>ление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которая открывает форму для ввода новых данных о поступающем. Это удобно для добавления новой информации без необходимости переключения между страницами.</w:t>
      </w:r>
    </w:p>
    <w:p w14:paraId="0F4E0CD4" w14:textId="1D6D88C3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 xml:space="preserve">Секция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Справочники</w:t>
      </w:r>
      <w:r w:rsidR="00F70710">
        <w:rPr>
          <w:szCs w:val="28"/>
          <w:lang w:val="ru-RU"/>
        </w:rPr>
        <w:t>»</w:t>
      </w:r>
      <w:r w:rsidR="00967069">
        <w:rPr>
          <w:szCs w:val="28"/>
          <w:lang w:val="ru-RU"/>
        </w:rPr>
        <w:t xml:space="preserve">. </w:t>
      </w:r>
      <w:r w:rsidR="00967069" w:rsidRPr="00EB0E5E">
        <w:rPr>
          <w:szCs w:val="28"/>
          <w:lang w:val="ru-RU"/>
        </w:rPr>
        <w:t xml:space="preserve"> </w:t>
      </w:r>
      <w:r w:rsidRPr="00EB0E5E">
        <w:rPr>
          <w:szCs w:val="28"/>
          <w:lang w:val="ru-RU"/>
        </w:rPr>
        <w:t>Ниже таблицы расположены три блока справочной информации:</w:t>
      </w:r>
    </w:p>
    <w:p w14:paraId="404ECC2D" w14:textId="374E7CDF" w:rsidR="00EB0E5E" w:rsidRPr="00967069" w:rsidRDefault="00967069" w:rsidP="0096706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67069">
        <w:rPr>
          <w:lang w:val="ru-RU"/>
        </w:rPr>
        <w:t>«</w:t>
      </w:r>
      <w:r w:rsidR="00EB0E5E" w:rsidRPr="00967069">
        <w:rPr>
          <w:lang w:val="ru-RU"/>
        </w:rPr>
        <w:t>Школы</w:t>
      </w:r>
      <w:r w:rsidRPr="00967069">
        <w:rPr>
          <w:lang w:val="ru-RU"/>
        </w:rPr>
        <w:t>»</w:t>
      </w:r>
      <w:r w:rsidR="00EB0E5E" w:rsidRPr="00967069">
        <w:rPr>
          <w:lang w:val="ru-RU"/>
        </w:rPr>
        <w:t>: Блок содержит ссылку на справочник школ, где можно получить дополнительные данные об образовательных учреждениях, из которых поступают абитуриенты.</w:t>
      </w:r>
    </w:p>
    <w:p w14:paraId="29FBA5CD" w14:textId="244F67A5" w:rsidR="00EB0E5E" w:rsidRPr="00967069" w:rsidRDefault="00967069" w:rsidP="0096706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67069">
        <w:rPr>
          <w:lang w:val="ru-RU"/>
        </w:rPr>
        <w:t>«</w:t>
      </w:r>
      <w:r w:rsidR="00EB0E5E" w:rsidRPr="00967069">
        <w:rPr>
          <w:lang w:val="ru-RU"/>
        </w:rPr>
        <w:t>Паспортные столы</w:t>
      </w:r>
      <w:r w:rsidRPr="00967069">
        <w:rPr>
          <w:lang w:val="ru-RU"/>
        </w:rPr>
        <w:t>»</w:t>
      </w:r>
      <w:r w:rsidR="00EB0E5E" w:rsidRPr="00967069">
        <w:rPr>
          <w:lang w:val="ru-RU"/>
        </w:rPr>
        <w:t>: Блок для справочной информации о паспортных данных, которые могут быть необходимы при проверке документов.</w:t>
      </w:r>
    </w:p>
    <w:p w14:paraId="36147FF1" w14:textId="06D04953" w:rsidR="00EB0E5E" w:rsidRPr="00967069" w:rsidRDefault="00967069" w:rsidP="00967069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967069">
        <w:rPr>
          <w:lang w:val="ru-RU"/>
        </w:rPr>
        <w:t>«</w:t>
      </w:r>
      <w:r w:rsidR="00EB0E5E" w:rsidRPr="00967069">
        <w:rPr>
          <w:lang w:val="ru-RU"/>
        </w:rPr>
        <w:t>Специальности</w:t>
      </w:r>
      <w:r w:rsidRPr="00967069">
        <w:rPr>
          <w:lang w:val="ru-RU"/>
        </w:rPr>
        <w:t>»</w:t>
      </w:r>
      <w:r w:rsidR="00EB0E5E" w:rsidRPr="00967069">
        <w:rPr>
          <w:lang w:val="ru-RU"/>
        </w:rPr>
        <w:t>: Блок со списком доступных специальностей, где можно найти подробное описание направлений подготовки.</w:t>
      </w:r>
    </w:p>
    <w:p w14:paraId="1731199C" w14:textId="47FD21D2" w:rsidR="00EB0E5E" w:rsidRPr="00EB0E5E" w:rsidRDefault="00967069" w:rsidP="00EB0E5E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Секция «</w:t>
      </w:r>
      <w:r w:rsidR="00EB0E5E" w:rsidRPr="00EB0E5E">
        <w:rPr>
          <w:szCs w:val="28"/>
          <w:lang w:val="ru-RU"/>
        </w:rPr>
        <w:t>Отчёты</w:t>
      </w:r>
      <w:r>
        <w:rPr>
          <w:szCs w:val="28"/>
          <w:lang w:val="ru-RU"/>
        </w:rPr>
        <w:t>».</w:t>
      </w:r>
      <w:r w:rsidRPr="00EB0E5E">
        <w:rPr>
          <w:szCs w:val="28"/>
          <w:lang w:val="ru-RU"/>
        </w:rPr>
        <w:t xml:space="preserve"> </w:t>
      </w:r>
      <w:r w:rsidR="00EB0E5E" w:rsidRPr="00EB0E5E">
        <w:rPr>
          <w:szCs w:val="28"/>
          <w:lang w:val="ru-RU"/>
        </w:rPr>
        <w:t xml:space="preserve">В нижней части страницы находится раздел </w:t>
      </w:r>
      <w:r w:rsidR="00F70710">
        <w:rPr>
          <w:szCs w:val="28"/>
          <w:lang w:val="ru-RU"/>
        </w:rPr>
        <w:t>«</w:t>
      </w:r>
      <w:r w:rsidR="00EB0E5E" w:rsidRPr="00EB0E5E">
        <w:rPr>
          <w:szCs w:val="28"/>
          <w:lang w:val="ru-RU"/>
        </w:rPr>
        <w:t>Отчёты</w:t>
      </w:r>
      <w:r w:rsidR="00F70710">
        <w:rPr>
          <w:szCs w:val="28"/>
          <w:lang w:val="ru-RU"/>
        </w:rPr>
        <w:t>»</w:t>
      </w:r>
      <w:r w:rsidR="00EB0E5E" w:rsidRPr="00EB0E5E">
        <w:rPr>
          <w:szCs w:val="28"/>
          <w:lang w:val="ru-RU"/>
        </w:rPr>
        <w:t xml:space="preserve"> , предназначенный для формирования аналитических отчетов. Здесь будут располагаться кнопки для генерации различных видов отчетов (например, количество заявлений по специальностям, средний балл аттестата и т.д.).</w:t>
      </w:r>
    </w:p>
    <w:p w14:paraId="51B0330A" w14:textId="77777777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Особенности дизайна:</w:t>
      </w:r>
    </w:p>
    <w:p w14:paraId="6FA2D767" w14:textId="605269C9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Цветовая схема</w:t>
      </w:r>
      <w:r w:rsidR="00081A65" w:rsidRPr="00081A65"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Используется сочетание синего цвета для заголовков и белого фона для основного содержимого, что обеспечивает высокую читаемость и профессиональный внешний вид.</w:t>
      </w:r>
    </w:p>
    <w:p w14:paraId="552E8347" w14:textId="2D0C4D7B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Мобильная адаптивность</w:t>
      </w:r>
      <w:r w:rsidR="00081A65" w:rsidRPr="00081A65"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Интерфейс разработан с учетом мобильных устройств, что позволяет сотрудникам работать с системой как с компьютера, так и с планшета или телефона.</w:t>
      </w:r>
    </w:p>
    <w:p w14:paraId="746F142E" w14:textId="7BD89B16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Простота навигации</w:t>
      </w:r>
      <w:r w:rsidR="00081A65" w:rsidRPr="00081A65"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Все основные функции доступны через ясные кнопки и меню, что минимизирует время обучения пользователей.</w:t>
      </w:r>
    </w:p>
    <w:p w14:paraId="7FFE7B17" w14:textId="310F758B" w:rsid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 xml:space="preserve">Главная страница системы представляет собой центральный интерфейс для управления процессом приема поступающих. Она обеспечивает быстрый доступ к актуальной информации, возможность редактирования данных и работу со </w:t>
      </w:r>
      <w:r w:rsidRPr="00EB0E5E">
        <w:rPr>
          <w:szCs w:val="28"/>
          <w:lang w:val="ru-RU"/>
        </w:rPr>
        <w:lastRenderedPageBreak/>
        <w:t>справочными материалами. Минимальный дизайн и четкая структура делают использование системы интуитивно понятным и эффективным для сотрудников приемной комиссии.</w:t>
      </w:r>
    </w:p>
    <w:p w14:paraId="443FB8EC" w14:textId="19ADBF56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Форма создания заявления поступающего</w:t>
      </w:r>
      <w:r w:rsidR="008975C3">
        <w:rPr>
          <w:szCs w:val="28"/>
          <w:lang w:val="ru-RU"/>
        </w:rPr>
        <w:t>. Ф</w:t>
      </w:r>
      <w:r w:rsidRPr="00EB0E5E">
        <w:rPr>
          <w:szCs w:val="28"/>
          <w:lang w:val="ru-RU"/>
        </w:rPr>
        <w:t>орма создания заявления поступающего , которая является ключевым интерфейсом для ввода и обработки данных о потенциальных абитуриентах. Эта форма предназначена для сотрудников приемной комиссии, которые используют её для регистрации новых заявлений и внесения информации о поступающих.</w:t>
      </w:r>
      <w:r w:rsidR="00081A65" w:rsidRPr="00EB0E5E">
        <w:rPr>
          <w:szCs w:val="28"/>
          <w:lang w:val="ru-RU"/>
        </w:rPr>
        <w:t xml:space="preserve"> </w:t>
      </w:r>
    </w:p>
    <w:p w14:paraId="5BA61019" w14:textId="77777777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Общая структура:</w:t>
      </w:r>
    </w:p>
    <w:p w14:paraId="66503386" w14:textId="75D5260D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Заголовок формы</w:t>
      </w:r>
      <w:r w:rsidR="00081A65" w:rsidRPr="00081A65">
        <w:rPr>
          <w:szCs w:val="28"/>
          <w:lang w:val="ru-RU"/>
        </w:rPr>
        <w:t>.</w:t>
      </w:r>
      <w:r w:rsidR="00081A65" w:rsidRPr="00EB0E5E">
        <w:rPr>
          <w:szCs w:val="28"/>
          <w:lang w:val="ru-RU"/>
        </w:rPr>
        <w:t xml:space="preserve"> </w:t>
      </w:r>
      <w:r w:rsidRPr="00EB0E5E">
        <w:rPr>
          <w:szCs w:val="28"/>
          <w:lang w:val="ru-RU"/>
        </w:rPr>
        <w:t xml:space="preserve">В верхней части формы размещено название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Добавить поступающего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выполненного синим цветом на белом фоне. Это помогает сотрудникам быстро понять, что они находятся на странице создания нового заявления.</w:t>
      </w:r>
    </w:p>
    <w:p w14:paraId="75710E4A" w14:textId="6EF7086C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 xml:space="preserve">Секция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Данные заявителя</w:t>
      </w:r>
      <w:r w:rsidR="00F70710">
        <w:rPr>
          <w:szCs w:val="28"/>
          <w:lang w:val="ru-RU"/>
        </w:rPr>
        <w:t>»</w:t>
      </w:r>
      <w:r w:rsidR="00081A65" w:rsidRPr="00081A65">
        <w:rPr>
          <w:szCs w:val="28"/>
          <w:lang w:val="ru-RU"/>
        </w:rPr>
        <w:t>.</w:t>
      </w:r>
      <w:r w:rsidR="00081A65" w:rsidRPr="00EB0E5E">
        <w:rPr>
          <w:szCs w:val="28"/>
          <w:lang w:val="ru-RU"/>
        </w:rPr>
        <w:t xml:space="preserve"> </w:t>
      </w:r>
      <w:r w:rsidRPr="00EB0E5E">
        <w:rPr>
          <w:szCs w:val="28"/>
          <w:lang w:val="ru-RU"/>
        </w:rPr>
        <w:t xml:space="preserve">Над формой находится заголовок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Данные заявителя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который выделен жирным шрифтом.</w:t>
      </w:r>
    </w:p>
    <w:p w14:paraId="0D3E2871" w14:textId="17A0E061" w:rsid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Под заголовком расположены поля для ввода персональных данных</w:t>
      </w:r>
      <w:r w:rsidR="00081A65">
        <w:rPr>
          <w:szCs w:val="28"/>
          <w:lang w:val="ru-RU"/>
        </w:rPr>
        <w:t xml:space="preserve"> распределенные по соответствуующим блокам</w:t>
      </w:r>
      <w:r w:rsidRPr="00EB0E5E">
        <w:rPr>
          <w:szCs w:val="28"/>
          <w:lang w:val="ru-RU"/>
        </w:rPr>
        <w:t>:</w:t>
      </w:r>
    </w:p>
    <w:p w14:paraId="11CCA40F" w14:textId="5DE772F7" w:rsidR="00081A65" w:rsidRPr="008975C3" w:rsidRDefault="008975C3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</w:t>
      </w:r>
      <w:r w:rsidR="00081A65" w:rsidRPr="008975C3">
        <w:rPr>
          <w:lang w:val="ru-RU"/>
        </w:rPr>
        <w:t>екция «Данные заявителя»;</w:t>
      </w:r>
    </w:p>
    <w:p w14:paraId="6FCF433A" w14:textId="0F1AEDBC" w:rsidR="00EB0E5E" w:rsidRPr="008975C3" w:rsidRDefault="008975C3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</w:t>
      </w:r>
      <w:r w:rsidR="00EB0E5E" w:rsidRPr="008975C3">
        <w:rPr>
          <w:lang w:val="ru-RU"/>
        </w:rPr>
        <w:t xml:space="preserve">екция </w:t>
      </w:r>
      <w:r w:rsidR="00F70710" w:rsidRPr="008975C3">
        <w:rPr>
          <w:lang w:val="ru-RU"/>
        </w:rPr>
        <w:t>«</w:t>
      </w:r>
      <w:r w:rsidR="00EB0E5E" w:rsidRPr="008975C3">
        <w:rPr>
          <w:lang w:val="ru-RU"/>
        </w:rPr>
        <w:t>Паспортные данные</w:t>
      </w:r>
      <w:r w:rsidR="00F70710" w:rsidRPr="008975C3">
        <w:rPr>
          <w:lang w:val="ru-RU"/>
        </w:rPr>
        <w:t>»</w:t>
      </w:r>
      <w:r w:rsidR="00081A65" w:rsidRPr="008975C3">
        <w:rPr>
          <w:lang w:val="ru-RU"/>
        </w:rPr>
        <w:t>;</w:t>
      </w:r>
    </w:p>
    <w:p w14:paraId="0B3F4958" w14:textId="10B12DEA" w:rsidR="00EB0E5E" w:rsidRPr="008975C3" w:rsidRDefault="00081A65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</w:t>
      </w:r>
      <w:r w:rsidR="00EB0E5E" w:rsidRPr="008975C3">
        <w:rPr>
          <w:lang w:val="ru-RU"/>
        </w:rPr>
        <w:t xml:space="preserve">екция </w:t>
      </w:r>
      <w:r w:rsidR="00F70710" w:rsidRPr="008975C3">
        <w:rPr>
          <w:lang w:val="ru-RU"/>
        </w:rPr>
        <w:t>«</w:t>
      </w:r>
      <w:r w:rsidR="00EB0E5E" w:rsidRPr="008975C3">
        <w:rPr>
          <w:lang w:val="ru-RU"/>
        </w:rPr>
        <w:t>Контактная информация</w:t>
      </w:r>
      <w:r w:rsidR="00F70710" w:rsidRPr="008975C3">
        <w:rPr>
          <w:lang w:val="ru-RU"/>
        </w:rPr>
        <w:t>»</w:t>
      </w:r>
      <w:r w:rsidRPr="008975C3">
        <w:rPr>
          <w:lang w:val="ru-RU"/>
        </w:rPr>
        <w:t>;</w:t>
      </w:r>
    </w:p>
    <w:p w14:paraId="2A4FE72E" w14:textId="105CAA69" w:rsidR="00EB0E5E" w:rsidRPr="008975C3" w:rsidRDefault="00081A65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</w:t>
      </w:r>
      <w:r w:rsidR="00EB0E5E" w:rsidRPr="008975C3">
        <w:rPr>
          <w:lang w:val="ru-RU"/>
        </w:rPr>
        <w:t xml:space="preserve">екция </w:t>
      </w:r>
      <w:r w:rsidR="00F70710" w:rsidRPr="008975C3">
        <w:rPr>
          <w:lang w:val="ru-RU"/>
        </w:rPr>
        <w:t>«</w:t>
      </w:r>
      <w:r w:rsidR="00EB0E5E" w:rsidRPr="008975C3">
        <w:rPr>
          <w:lang w:val="ru-RU"/>
        </w:rPr>
        <w:t>Данные об обучении</w:t>
      </w:r>
      <w:r w:rsidR="00F70710" w:rsidRPr="008975C3">
        <w:rPr>
          <w:lang w:val="ru-RU"/>
        </w:rPr>
        <w:t>»</w:t>
      </w:r>
      <w:r w:rsidRPr="008975C3">
        <w:rPr>
          <w:lang w:val="ru-RU"/>
        </w:rPr>
        <w:t>;</w:t>
      </w:r>
    </w:p>
    <w:p w14:paraId="3B53ECB3" w14:textId="478C5789" w:rsidR="00EB0E5E" w:rsidRPr="008975C3" w:rsidRDefault="00081A65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</w:t>
      </w:r>
      <w:r w:rsidR="00EB0E5E" w:rsidRPr="008975C3">
        <w:rPr>
          <w:lang w:val="ru-RU"/>
        </w:rPr>
        <w:t xml:space="preserve">екция </w:t>
      </w:r>
      <w:r w:rsidR="00F70710" w:rsidRPr="008975C3">
        <w:rPr>
          <w:lang w:val="ru-RU"/>
        </w:rPr>
        <w:t>«</w:t>
      </w:r>
      <w:r w:rsidR="00EB0E5E" w:rsidRPr="008975C3">
        <w:rPr>
          <w:lang w:val="ru-RU"/>
        </w:rPr>
        <w:t>Аттестат</w:t>
      </w:r>
      <w:r w:rsidR="00F70710" w:rsidRPr="008975C3">
        <w:rPr>
          <w:lang w:val="ru-RU"/>
        </w:rPr>
        <w:t>»</w:t>
      </w:r>
      <w:r w:rsidRPr="008975C3">
        <w:rPr>
          <w:lang w:val="ru-RU"/>
        </w:rPr>
        <w:t>;</w:t>
      </w:r>
    </w:p>
    <w:p w14:paraId="64F517C9" w14:textId="1B0A95E2" w:rsidR="00EB0E5E" w:rsidRPr="008975C3" w:rsidRDefault="00081A65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</w:t>
      </w:r>
      <w:r w:rsidR="00EB0E5E" w:rsidRPr="008975C3">
        <w:rPr>
          <w:lang w:val="ru-RU"/>
        </w:rPr>
        <w:t xml:space="preserve">екция </w:t>
      </w:r>
      <w:r w:rsidR="00F70710" w:rsidRPr="008975C3">
        <w:rPr>
          <w:lang w:val="ru-RU"/>
        </w:rPr>
        <w:t>«</w:t>
      </w:r>
      <w:r w:rsidR="00EB0E5E" w:rsidRPr="008975C3">
        <w:rPr>
          <w:lang w:val="ru-RU"/>
        </w:rPr>
        <w:t>Проживание</w:t>
      </w:r>
      <w:r w:rsidR="00F70710" w:rsidRPr="008975C3">
        <w:rPr>
          <w:lang w:val="ru-RU"/>
        </w:rPr>
        <w:t>»</w:t>
      </w:r>
      <w:r w:rsidRPr="008975C3">
        <w:rPr>
          <w:lang w:val="ru-RU"/>
        </w:rPr>
        <w:t>;</w:t>
      </w:r>
    </w:p>
    <w:p w14:paraId="61BFB055" w14:textId="2A218535" w:rsidR="00EB0E5E" w:rsidRPr="008975C3" w:rsidRDefault="00081A65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</w:t>
      </w:r>
      <w:r w:rsidR="00EB0E5E" w:rsidRPr="008975C3">
        <w:rPr>
          <w:lang w:val="ru-RU"/>
        </w:rPr>
        <w:t xml:space="preserve">екция </w:t>
      </w:r>
      <w:r w:rsidR="00F70710" w:rsidRPr="008975C3">
        <w:rPr>
          <w:lang w:val="ru-RU"/>
        </w:rPr>
        <w:t>«</w:t>
      </w:r>
      <w:r w:rsidR="00EB0E5E" w:rsidRPr="008975C3">
        <w:rPr>
          <w:lang w:val="ru-RU"/>
        </w:rPr>
        <w:t>Список документов</w:t>
      </w:r>
      <w:r w:rsidR="00F70710" w:rsidRPr="008975C3">
        <w:rPr>
          <w:lang w:val="ru-RU"/>
        </w:rPr>
        <w:t>»</w:t>
      </w:r>
      <w:r w:rsidRPr="008975C3">
        <w:rPr>
          <w:lang w:val="ru-RU"/>
        </w:rPr>
        <w:t>.</w:t>
      </w:r>
    </w:p>
    <w:p w14:paraId="71C28BF9" w14:textId="4BCF1ECE" w:rsidR="00EB0E5E" w:rsidRPr="00EB0E5E" w:rsidRDefault="00EB0E5E" w:rsidP="008975C3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Элемент управления</w:t>
      </w:r>
      <w:r w:rsidRPr="00EB0E5E">
        <w:rPr>
          <w:szCs w:val="28"/>
          <w:lang w:val="ru-RU"/>
        </w:rPr>
        <w:t xml:space="preserve"> сохранения</w:t>
      </w:r>
      <w:r w:rsidR="008975C3"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нижней части формы расположена </w:t>
      </w:r>
      <w:r>
        <w:rPr>
          <w:szCs w:val="28"/>
          <w:lang w:val="ru-RU"/>
        </w:rPr>
        <w:t>Элемент управления</w:t>
      </w:r>
      <w:r w:rsidRPr="00EB0E5E">
        <w:rPr>
          <w:szCs w:val="28"/>
          <w:lang w:val="ru-RU"/>
        </w:rPr>
        <w:t xml:space="preserve">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Сохранить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которая активируется после заполнения обязательных полей. После нажатия кнопки система проверяет корректность введенных данных и сохраняет информацию о новом абитуриенте в базу данных.</w:t>
      </w:r>
    </w:p>
    <w:p w14:paraId="1B9CF8DE" w14:textId="0EE24379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lastRenderedPageBreak/>
        <w:t>Особенности дизайна</w:t>
      </w:r>
      <w:r w:rsidR="008975C3">
        <w:rPr>
          <w:szCs w:val="28"/>
          <w:lang w:val="ru-RU"/>
        </w:rPr>
        <w:t>.</w:t>
      </w:r>
      <w:r w:rsidR="008975C3" w:rsidRPr="00EB0E5E">
        <w:rPr>
          <w:szCs w:val="28"/>
          <w:lang w:val="ru-RU"/>
        </w:rPr>
        <w:t xml:space="preserve"> </w:t>
      </w:r>
      <w:r w:rsidRPr="00EB0E5E">
        <w:rPr>
          <w:szCs w:val="28"/>
          <w:lang w:val="ru-RU"/>
        </w:rPr>
        <w:t xml:space="preserve">Обязательные поля: Маркируются как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необходимые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(например, телефон, дата рождения), что помогает пользователям понять, какие данные должны быть обязательно заполнены.</w:t>
      </w:r>
    </w:p>
    <w:p w14:paraId="70040BDA" w14:textId="77777777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Чекбоксы и выпадающие списки: Используются для удобного выбора параметров (например, специальности, формы обучения, наличие документов).</w:t>
      </w:r>
    </w:p>
    <w:p w14:paraId="413F908A" w14:textId="653E809D" w:rsidR="00EB0E5E" w:rsidRPr="00EB0E5E" w:rsidRDefault="00EB0E5E" w:rsidP="008975C3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Логическая группировка: Поля разделены на секции, каждая из которых соответствует определенной категории данных (персональные данные, паспортные данные, контактная информация и т.д.), что упрощает процесс заполнения</w:t>
      </w:r>
    </w:p>
    <w:p w14:paraId="391D2B24" w14:textId="60D9072F" w:rsid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 xml:space="preserve">Форма создания заявления поступающего представляет собой важный инструмент для автоматизированной информационной системы учета приема поступающих в ГОАПОУ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>. Она обеспечивает простой и эффективный способ ввода необходимых данных, гарантируя точность и полноту информации. Минимальный дизайн и четкая структура делают использование системы интуитивно понятным для сотрудников приемной комиссии.</w:t>
      </w:r>
    </w:p>
    <w:p w14:paraId="38309FAB" w14:textId="0D84EEBC" w:rsidR="008975C3" w:rsidRPr="008975C3" w:rsidRDefault="008975C3" w:rsidP="008975C3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Форма редактирования данных.</w:t>
      </w:r>
      <w:r w:rsidRPr="008975C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Ф</w:t>
      </w:r>
      <w:r w:rsidRPr="008975C3">
        <w:rPr>
          <w:szCs w:val="28"/>
          <w:lang w:val="ru-RU"/>
        </w:rPr>
        <w:t xml:space="preserve">орма редактирования заявления , которая предназначена для изменения существующих данных о поступающем в автоматизированной информационной системе учета приема поступающих в ГОАПОУ «Липецкий металлургический колледж». Эта форма позволяет сотрудникам приемной комиссии корректировать информацию, ранее введенную при создании заявления. </w:t>
      </w:r>
    </w:p>
    <w:p w14:paraId="432A8BCA" w14:textId="77777777" w:rsidR="008975C3" w:rsidRDefault="008975C3" w:rsidP="008975C3">
      <w:pPr>
        <w:spacing w:line="360" w:lineRule="auto"/>
        <w:ind w:firstLine="709"/>
        <w:rPr>
          <w:szCs w:val="28"/>
          <w:lang w:val="ru-RU"/>
        </w:rPr>
      </w:pPr>
      <w:r w:rsidRPr="008975C3">
        <w:rPr>
          <w:szCs w:val="28"/>
          <w:lang w:val="ru-RU"/>
        </w:rPr>
        <w:t>Общая структура</w:t>
      </w:r>
      <w:r>
        <w:rPr>
          <w:szCs w:val="28"/>
          <w:lang w:val="ru-RU"/>
        </w:rPr>
        <w:t>.</w:t>
      </w:r>
    </w:p>
    <w:p w14:paraId="452CD4E3" w14:textId="23195031" w:rsidR="008975C3" w:rsidRDefault="008975C3" w:rsidP="008975C3">
      <w:pPr>
        <w:spacing w:line="360" w:lineRule="auto"/>
        <w:ind w:firstLine="709"/>
        <w:rPr>
          <w:szCs w:val="28"/>
          <w:lang w:val="ru-RU"/>
        </w:rPr>
      </w:pPr>
      <w:r w:rsidRPr="008975C3">
        <w:rPr>
          <w:szCs w:val="28"/>
          <w:lang w:val="ru-RU"/>
        </w:rPr>
        <w:t xml:space="preserve"> Заголовок формы</w:t>
      </w:r>
      <w:r>
        <w:rPr>
          <w:szCs w:val="28"/>
          <w:lang w:val="ru-RU"/>
        </w:rPr>
        <w:t xml:space="preserve">. </w:t>
      </w:r>
      <w:r w:rsidRPr="008975C3">
        <w:rPr>
          <w:szCs w:val="28"/>
          <w:lang w:val="ru-RU"/>
        </w:rPr>
        <w:t>В верхней части формы размещено название "Редактировать заявление" , выполненного синим цветом на белом фоне. Это помогает сотрудникам быстро понять, что они находятся на странице редактирования существующего заявления.</w:t>
      </w:r>
    </w:p>
    <w:p w14:paraId="602A2554" w14:textId="1EAEA8F8" w:rsidR="008975C3" w:rsidRDefault="008975C3" w:rsidP="008975C3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Форма содержит текстовые поля с данным об абитуриентах, которые уже были введены. Форма разделена на несколько секций:</w:t>
      </w:r>
    </w:p>
    <w:p w14:paraId="46D5A594" w14:textId="77777777" w:rsidR="008975C3" w:rsidRPr="008975C3" w:rsidRDefault="008975C3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lastRenderedPageBreak/>
        <w:t>секция «Данные заявителя»;</w:t>
      </w:r>
    </w:p>
    <w:p w14:paraId="0D3DF709" w14:textId="77777777" w:rsidR="008975C3" w:rsidRPr="008975C3" w:rsidRDefault="008975C3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секция «Паспортные данные»;</w:t>
      </w:r>
    </w:p>
    <w:p w14:paraId="1D3AC6B3" w14:textId="77777777" w:rsidR="008975C3" w:rsidRPr="008975C3" w:rsidRDefault="008975C3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секция «Контактная информация»;</w:t>
      </w:r>
    </w:p>
    <w:p w14:paraId="72E57DDE" w14:textId="77777777" w:rsidR="008975C3" w:rsidRPr="008975C3" w:rsidRDefault="008975C3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секция «Данные об обучении»;</w:t>
      </w:r>
    </w:p>
    <w:p w14:paraId="691A9A5E" w14:textId="77777777" w:rsidR="008975C3" w:rsidRPr="008975C3" w:rsidRDefault="008975C3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секция «Аттестат»;</w:t>
      </w:r>
    </w:p>
    <w:p w14:paraId="3CA0F791" w14:textId="77777777" w:rsidR="008975C3" w:rsidRPr="008975C3" w:rsidRDefault="008975C3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>секция «Проживание»;</w:t>
      </w:r>
    </w:p>
    <w:p w14:paraId="2D94F707" w14:textId="0B4087F1" w:rsidR="008975C3" w:rsidRPr="008975C3" w:rsidRDefault="008975C3" w:rsidP="008975C3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8975C3">
        <w:rPr>
          <w:lang w:val="ru-RU"/>
        </w:rPr>
        <w:t xml:space="preserve">секция «Список документов». </w:t>
      </w:r>
    </w:p>
    <w:p w14:paraId="708CE02B" w14:textId="36DF6227" w:rsidR="008975C3" w:rsidRPr="008975C3" w:rsidRDefault="008975C3" w:rsidP="008975C3">
      <w:pPr>
        <w:spacing w:line="360" w:lineRule="auto"/>
        <w:ind w:firstLine="709"/>
        <w:rPr>
          <w:szCs w:val="28"/>
          <w:lang w:val="ru-RU"/>
        </w:rPr>
      </w:pPr>
      <w:r w:rsidRPr="008975C3">
        <w:rPr>
          <w:szCs w:val="28"/>
          <w:lang w:val="ru-RU"/>
        </w:rPr>
        <w:t>Кнопка сохранения изменений</w:t>
      </w:r>
      <w:r>
        <w:rPr>
          <w:szCs w:val="28"/>
          <w:lang w:val="ru-RU"/>
        </w:rPr>
        <w:t>.</w:t>
      </w:r>
      <w:r w:rsidRPr="008975C3">
        <w:rPr>
          <w:szCs w:val="28"/>
          <w:lang w:val="ru-RU"/>
        </w:rPr>
        <w:t xml:space="preserve"> В нижней части формы расположена кнопка "Сохранить изменения" , которая активируется после внесения необходимых правок. После нажатия кнопки система проверяет корректность введенных данных и обновляет информацию о выбранном абитуриенте в базе данных.</w:t>
      </w:r>
    </w:p>
    <w:p w14:paraId="533AE631" w14:textId="2E8AD557" w:rsidR="008975C3" w:rsidRPr="008975C3" w:rsidRDefault="008975C3" w:rsidP="008975C3">
      <w:pPr>
        <w:spacing w:line="360" w:lineRule="auto"/>
        <w:ind w:firstLine="709"/>
        <w:rPr>
          <w:szCs w:val="28"/>
          <w:lang w:val="ru-RU"/>
        </w:rPr>
      </w:pPr>
      <w:r w:rsidRPr="008975C3">
        <w:rPr>
          <w:szCs w:val="28"/>
          <w:lang w:val="ru-RU"/>
        </w:rPr>
        <w:t>Особенности дизайна</w:t>
      </w:r>
      <w:r>
        <w:rPr>
          <w:szCs w:val="28"/>
          <w:lang w:val="ru-RU"/>
        </w:rPr>
        <w:t xml:space="preserve">. </w:t>
      </w:r>
      <w:r w:rsidRPr="008975C3">
        <w:rPr>
          <w:szCs w:val="28"/>
          <w:lang w:val="ru-RU"/>
        </w:rPr>
        <w:t>Обязательные поля: Маркируются как "необходимые" (например, телефон, дата рождения), что помогает пользователям понять, какие данные должны быть обязательно заполнены.</w:t>
      </w:r>
    </w:p>
    <w:p w14:paraId="159DD1DA" w14:textId="3E01378A" w:rsidR="008975C3" w:rsidRPr="008975C3" w:rsidRDefault="008975C3" w:rsidP="008975C3">
      <w:pPr>
        <w:spacing w:line="360" w:lineRule="auto"/>
        <w:ind w:firstLine="709"/>
        <w:rPr>
          <w:szCs w:val="28"/>
          <w:lang w:val="ru-RU"/>
        </w:rPr>
      </w:pPr>
      <w:r w:rsidRPr="008975C3">
        <w:rPr>
          <w:szCs w:val="28"/>
          <w:lang w:val="ru-RU"/>
        </w:rPr>
        <w:t>Чекбоксы и выпадающие списки</w:t>
      </w:r>
      <w:r>
        <w:rPr>
          <w:szCs w:val="28"/>
          <w:lang w:val="ru-RU"/>
        </w:rPr>
        <w:t>.</w:t>
      </w:r>
      <w:r w:rsidRPr="008975C3">
        <w:rPr>
          <w:szCs w:val="28"/>
          <w:lang w:val="ru-RU"/>
        </w:rPr>
        <w:t xml:space="preserve"> Используются для удобного выбора параметров (например, специальности, формы обучения, наличие документов).</w:t>
      </w:r>
    </w:p>
    <w:p w14:paraId="628848D2" w14:textId="0BCBB539" w:rsidR="008975C3" w:rsidRPr="008975C3" w:rsidRDefault="008975C3" w:rsidP="008975C3">
      <w:pPr>
        <w:spacing w:line="360" w:lineRule="auto"/>
        <w:ind w:firstLine="709"/>
        <w:rPr>
          <w:szCs w:val="28"/>
          <w:lang w:val="ru-RU"/>
        </w:rPr>
      </w:pPr>
      <w:r w:rsidRPr="008975C3">
        <w:rPr>
          <w:szCs w:val="28"/>
          <w:lang w:val="ru-RU"/>
        </w:rPr>
        <w:t>Логическая группировка</w:t>
      </w:r>
      <w:r>
        <w:rPr>
          <w:szCs w:val="28"/>
          <w:lang w:val="ru-RU"/>
        </w:rPr>
        <w:t>.</w:t>
      </w:r>
      <w:r w:rsidRPr="008975C3">
        <w:rPr>
          <w:szCs w:val="28"/>
          <w:lang w:val="ru-RU"/>
        </w:rPr>
        <w:t xml:space="preserve"> Поля разделены на секции, каждая из которых соответствует определенной категории данных (персональные данные, паспортные данные, контактная информация и т.д.), что упрощает процесс редактирования.</w:t>
      </w:r>
    </w:p>
    <w:p w14:paraId="6967E9B3" w14:textId="57AC5219" w:rsidR="008975C3" w:rsidRDefault="008975C3" w:rsidP="008975C3">
      <w:pPr>
        <w:spacing w:line="360" w:lineRule="auto"/>
        <w:ind w:firstLine="709"/>
        <w:rPr>
          <w:szCs w:val="28"/>
          <w:lang w:val="ru-RU"/>
        </w:rPr>
      </w:pPr>
      <w:r w:rsidRPr="008975C3">
        <w:rPr>
          <w:szCs w:val="28"/>
          <w:lang w:val="ru-RU"/>
        </w:rPr>
        <w:t>Форма редактирования заявления представляет собой важный инструмент для автоматизированной информационной системы учета приема поступающих в ГОАПОУ «Липецкий металлургический колледж». Она обеспечивает простой и эффективный способ изменения необходимых данных, гарантируя точность и актуальность информации. Минимальный дизайн и четкая структура делают использование системы интуитивно понятным для сотрудников приемной комиссии.</w:t>
      </w:r>
    </w:p>
    <w:p w14:paraId="61F24170" w14:textId="3329C808" w:rsidR="008975C3" w:rsidRDefault="008975C3" w:rsidP="00EB0E5E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Формы отчётов.</w:t>
      </w:r>
    </w:p>
    <w:p w14:paraId="60BF3F3C" w14:textId="7482ADAB" w:rsidR="00EB0E5E" w:rsidRPr="00EB0E5E" w:rsidRDefault="008975C3" w:rsidP="00EB0E5E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lastRenderedPageBreak/>
        <w:t>В качестве примера выступит ф</w:t>
      </w:r>
      <w:r w:rsidR="00EB0E5E" w:rsidRPr="00EB0E5E">
        <w:rPr>
          <w:szCs w:val="28"/>
          <w:lang w:val="ru-RU"/>
        </w:rPr>
        <w:t xml:space="preserve">орма формирования отчета </w:t>
      </w:r>
      <w:r w:rsidR="00F70710">
        <w:rPr>
          <w:szCs w:val="28"/>
          <w:lang w:val="ru-RU"/>
        </w:rPr>
        <w:t>«</w:t>
      </w:r>
      <w:r w:rsidR="00EB0E5E" w:rsidRPr="00EB0E5E">
        <w:rPr>
          <w:szCs w:val="28"/>
          <w:lang w:val="ru-RU"/>
        </w:rPr>
        <w:t>Рейтинг поступающих</w:t>
      </w:r>
      <w:r w:rsidR="00F70710">
        <w:rPr>
          <w:szCs w:val="28"/>
          <w:lang w:val="ru-RU"/>
        </w:rPr>
        <w:t>»</w:t>
      </w:r>
      <w:r w:rsidR="00EB0E5E" w:rsidRPr="00EB0E5E">
        <w:rPr>
          <w:szCs w:val="28"/>
          <w:lang w:val="ru-RU"/>
        </w:rPr>
        <w:t xml:space="preserve"> , которая является частью автоматизированной информационной системы учета приема поступающих в ГОАПОУ </w:t>
      </w:r>
      <w:r w:rsidR="00F70710">
        <w:rPr>
          <w:szCs w:val="28"/>
          <w:lang w:val="ru-RU"/>
        </w:rPr>
        <w:t>«</w:t>
      </w:r>
      <w:r w:rsidR="00EB0E5E" w:rsidRPr="00EB0E5E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="00EB0E5E" w:rsidRPr="00EB0E5E">
        <w:rPr>
          <w:szCs w:val="28"/>
          <w:lang w:val="ru-RU"/>
        </w:rPr>
        <w:t>. Эта форма предназначена для создания рейтингового списка абитуриентов, отсортированных по среднему баллу аттестата, с возможностью выбора специальности и экспорта данных в формате .doc.</w:t>
      </w:r>
      <w:r w:rsidRPr="00EB0E5E">
        <w:rPr>
          <w:szCs w:val="28"/>
          <w:lang w:val="ru-RU"/>
        </w:rPr>
        <w:t xml:space="preserve"> </w:t>
      </w:r>
    </w:p>
    <w:p w14:paraId="6A821489" w14:textId="77777777" w:rsidR="008975C3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Общая структура</w:t>
      </w:r>
      <w:r w:rsidR="008975C3">
        <w:rPr>
          <w:szCs w:val="28"/>
          <w:lang w:val="ru-RU"/>
        </w:rPr>
        <w:t>.</w:t>
      </w:r>
    </w:p>
    <w:p w14:paraId="0AD88884" w14:textId="03F130E9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Заголовок формы</w:t>
      </w:r>
      <w:r w:rsidR="008975C3">
        <w:rPr>
          <w:szCs w:val="28"/>
          <w:lang w:val="ru-RU"/>
        </w:rPr>
        <w:t>.</w:t>
      </w:r>
      <w:r w:rsidR="008975C3" w:rsidRPr="00EB0E5E">
        <w:rPr>
          <w:szCs w:val="28"/>
          <w:lang w:val="ru-RU"/>
        </w:rPr>
        <w:t xml:space="preserve"> </w:t>
      </w:r>
      <w:r w:rsidRPr="00EB0E5E">
        <w:rPr>
          <w:szCs w:val="28"/>
          <w:lang w:val="ru-RU"/>
        </w:rPr>
        <w:t xml:space="preserve">В верхней части формы размещено название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Рейтинг поступающих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выполненного крупным шрифтом синего цвета. Это помогает сотрудникам быстро понять, что они находятся на странице формирования рейтингового отчета.</w:t>
      </w:r>
    </w:p>
    <w:p w14:paraId="2029898D" w14:textId="39B7C3F0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Фильтр по специальности</w:t>
      </w:r>
      <w:r w:rsidR="008975C3">
        <w:rPr>
          <w:szCs w:val="28"/>
          <w:lang w:val="ru-RU"/>
        </w:rPr>
        <w:t>.</w:t>
      </w:r>
      <w:r w:rsidR="008975C3" w:rsidRPr="00EB0E5E">
        <w:rPr>
          <w:szCs w:val="28"/>
          <w:lang w:val="ru-RU"/>
        </w:rPr>
        <w:t xml:space="preserve"> </w:t>
      </w:r>
      <w:r w:rsidRPr="00EB0E5E">
        <w:rPr>
          <w:szCs w:val="28"/>
          <w:lang w:val="ru-RU"/>
        </w:rPr>
        <w:t xml:space="preserve">Под заголовком находится выпадающий список с меткой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Выберите специальность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где можно выбрать конкретную специальность (например,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Программирование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>). Этот фильтр позволяет генерировать рейтинг только для выбранного направления подготовки.</w:t>
      </w:r>
    </w:p>
    <w:p w14:paraId="1E12B50C" w14:textId="6F267A0F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Таблица рейтинга</w:t>
      </w:r>
      <w:r w:rsidR="008975C3">
        <w:rPr>
          <w:szCs w:val="28"/>
          <w:lang w:val="ru-RU"/>
        </w:rPr>
        <w:t>.</w:t>
      </w:r>
      <w:r w:rsidR="008975C3" w:rsidRPr="00EB0E5E">
        <w:rPr>
          <w:szCs w:val="28"/>
          <w:lang w:val="ru-RU"/>
        </w:rPr>
        <w:t xml:space="preserve"> </w:t>
      </w:r>
      <w:r w:rsidRPr="00EB0E5E">
        <w:rPr>
          <w:szCs w:val="28"/>
          <w:lang w:val="ru-RU"/>
        </w:rPr>
        <w:t>Непосредственно под фильтром расположена таблица с данными о поступающих:</w:t>
      </w:r>
    </w:p>
    <w:p w14:paraId="4EB845A1" w14:textId="77777777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# (номер строки): Автоматически присваивается порядковый номер каждой записи.</w:t>
      </w:r>
    </w:p>
    <w:p w14:paraId="0E541B24" w14:textId="77777777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ФИО: Фамилия, имя и отчество абитуриента.</w:t>
      </w:r>
    </w:p>
    <w:p w14:paraId="4BA1EBE6" w14:textId="77777777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Средний балл: Расчетный средний балл аттестата, отображаемый с точностью до двух знаков после запятой.</w:t>
      </w:r>
    </w:p>
    <w:p w14:paraId="44CD2F06" w14:textId="79AA562F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Элемент управления</w:t>
      </w:r>
      <w:r w:rsidRPr="00EB0E5E">
        <w:rPr>
          <w:szCs w:val="28"/>
          <w:lang w:val="ru-RU"/>
        </w:rPr>
        <w:t xml:space="preserve"> экспорта</w:t>
      </w:r>
      <w:r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Справа от таблицы находится </w:t>
      </w:r>
      <w:r>
        <w:rPr>
          <w:szCs w:val="28"/>
          <w:lang w:val="ru-RU"/>
        </w:rPr>
        <w:t>Элемент управления</w:t>
      </w:r>
      <w:r w:rsidRPr="00EB0E5E">
        <w:rPr>
          <w:szCs w:val="28"/>
          <w:lang w:val="ru-RU"/>
        </w:rPr>
        <w:t xml:space="preserve">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Скачать отчет (.doc)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, которая позволяет сохранить текущий рейтинговый список в формате Microsoft Word. Это удобно для печати или дальнейшей обработки данных.</w:t>
      </w:r>
    </w:p>
    <w:p w14:paraId="0CDD4708" w14:textId="5FC53684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Особенности дизайна</w:t>
      </w:r>
      <w:r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Цветовая схема</w:t>
      </w:r>
      <w:r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Используется сочетание светлого фона и синих элементов, что обеспечивает высокую читаемость и профессиональный внешний вид.</w:t>
      </w:r>
    </w:p>
    <w:p w14:paraId="1FFAC40B" w14:textId="2B065271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lastRenderedPageBreak/>
        <w:t>Мобильная адаптивность</w:t>
      </w:r>
      <w:r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Интерфейс разработан с учетом мобильных устройств, что позволяет сотрудникам работать с системой как с компьютера, так и с планшета или телефона.</w:t>
      </w:r>
    </w:p>
    <w:p w14:paraId="723F8E12" w14:textId="0FADACD1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Простота навигации</w:t>
      </w:r>
      <w:r>
        <w:rPr>
          <w:szCs w:val="28"/>
          <w:lang w:val="ru-RU"/>
        </w:rPr>
        <w:t xml:space="preserve">. </w:t>
      </w:r>
      <w:r w:rsidRPr="00EB0E5E">
        <w:rPr>
          <w:szCs w:val="28"/>
          <w:lang w:val="ru-RU"/>
        </w:rPr>
        <w:t>Все основные функции доступны через ясные кнопки и меню, что минимизирует время обучения пользователей.</w:t>
      </w:r>
    </w:p>
    <w:p w14:paraId="51A74527" w14:textId="486A252D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Функциональные особенности</w:t>
      </w:r>
      <w:r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Фильтрация по специальности: Пользователь может выбрать любую специальность из выпадающего списка, чтобы получить рейтинг только для данной группы абитуриентов. Это особенно важно при работе с несколькими направлениями подготовки, где требуется анализировать данные по каждому конкурсу отдельно.</w:t>
      </w:r>
    </w:p>
    <w:p w14:paraId="1914C854" w14:textId="61047D7F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Автоматическая сортировка</w:t>
      </w:r>
      <w:r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Таблица автоматически отсортирована по убыванию среднего балла аттестата, что позволяет быстро определить лидеров среди поступающих.</w:t>
      </w:r>
    </w:p>
    <w:p w14:paraId="4D560C37" w14:textId="69DE888F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Экспорт данных</w:t>
      </w:r>
      <w:r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Элемент управления</w:t>
      </w:r>
      <w:r w:rsidRPr="00EB0E5E">
        <w:rPr>
          <w:szCs w:val="28"/>
          <w:lang w:val="ru-RU"/>
        </w:rPr>
        <w:t xml:space="preserve">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Скачать отчет (.doc)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позволяет сохранить текущий рейтинговый список в формате Word, который можно использовать для внутренних документов, аналитики или публичного представления результатов.</w:t>
      </w:r>
    </w:p>
    <w:p w14:paraId="48BED909" w14:textId="1A98B550" w:rsidR="00EB0E5E" w:rsidRP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>Целевая аудитория</w:t>
      </w:r>
      <w:r>
        <w:rPr>
          <w:szCs w:val="28"/>
          <w:lang w:val="ru-RU"/>
        </w:rPr>
        <w:t>.</w:t>
      </w:r>
      <w:r w:rsidRPr="00EB0E5E">
        <w:rPr>
          <w:szCs w:val="28"/>
          <w:lang w:val="ru-RU"/>
        </w:rPr>
        <w:t xml:space="preserve"> Сотрудники приемной комиссии: Они используют эту форму для формирования рейтинговых списков, анализа данных о поступающих и принятия решений о зачислении студентов.</w:t>
      </w:r>
    </w:p>
    <w:p w14:paraId="0D282253" w14:textId="1415E129" w:rsidR="00EB0E5E" w:rsidRDefault="00EB0E5E" w:rsidP="00EB0E5E">
      <w:pPr>
        <w:spacing w:line="360" w:lineRule="auto"/>
        <w:ind w:firstLine="709"/>
        <w:rPr>
          <w:szCs w:val="28"/>
          <w:lang w:val="ru-RU"/>
        </w:rPr>
      </w:pPr>
      <w:r w:rsidRPr="00EB0E5E">
        <w:rPr>
          <w:szCs w:val="28"/>
          <w:lang w:val="ru-RU"/>
        </w:rPr>
        <w:t xml:space="preserve">Форма формирования отчета </w:t>
      </w:r>
      <w:r w:rsidR="00F70710">
        <w:rPr>
          <w:szCs w:val="28"/>
          <w:lang w:val="ru-RU"/>
        </w:rPr>
        <w:t>«</w:t>
      </w:r>
      <w:r w:rsidRPr="00EB0E5E">
        <w:rPr>
          <w:szCs w:val="28"/>
          <w:lang w:val="ru-RU"/>
        </w:rPr>
        <w:t>Рейтинг поступающих</w:t>
      </w:r>
      <w:r w:rsidR="00F70710">
        <w:rPr>
          <w:szCs w:val="28"/>
          <w:lang w:val="ru-RU"/>
        </w:rPr>
        <w:t>»</w:t>
      </w:r>
      <w:r w:rsidRPr="00EB0E5E">
        <w:rPr>
          <w:szCs w:val="28"/>
          <w:lang w:val="ru-RU"/>
        </w:rPr>
        <w:t xml:space="preserve"> представляет собой важный инструмент для автоматизированной информационной системы учета приема поступающих. Она обеспечивает быстрый и эффективный способ получения актуальной информации о конкурсе, позволяя сотрудникам приемной комиссии оперативно анализировать данные и принимать обоснованные решения. Минимальный дизайн и четкая структура делают использование системы интуитивно понятным для всех пользователей.</w:t>
      </w:r>
    </w:p>
    <w:p w14:paraId="266B8B7B" w14:textId="00ED03B2" w:rsidR="00A31EA6" w:rsidRDefault="00A31EA6">
      <w:pPr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7EB625AF" w14:textId="05A2BAC1" w:rsidR="008975C3" w:rsidRDefault="00A31EA6" w:rsidP="00EB0E5E">
      <w:pPr>
        <w:spacing w:line="360" w:lineRule="auto"/>
        <w:ind w:firstLine="709"/>
        <w:rPr>
          <w:b/>
          <w:bCs/>
          <w:sz w:val="32"/>
          <w:szCs w:val="32"/>
          <w:lang w:val="ru-RU"/>
        </w:rPr>
      </w:pPr>
      <w:r w:rsidRPr="00A31EA6">
        <w:rPr>
          <w:b/>
          <w:bCs/>
          <w:sz w:val="32"/>
          <w:szCs w:val="32"/>
          <w:lang w:val="ru-RU"/>
        </w:rPr>
        <w:lastRenderedPageBreak/>
        <w:t>3 Информационная безопасность</w:t>
      </w:r>
    </w:p>
    <w:p w14:paraId="4EE32EF7" w14:textId="2B449725" w:rsidR="00A31EA6" w:rsidRDefault="00A31EA6" w:rsidP="00EB0E5E">
      <w:pPr>
        <w:spacing w:line="360" w:lineRule="auto"/>
        <w:ind w:firstLine="709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3.1 Система защиты информации в браузере и проекте</w:t>
      </w:r>
    </w:p>
    <w:p w14:paraId="70A0FA6E" w14:textId="55E9AA1E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 xml:space="preserve">Обеспечение безопасности данных — один из ключевых аспектов при разработке информационной системы, особенно если она связана с обработкой персональных данных поступающих. В рамках данного проекта были реализованы комплексные меры защиты на уровне браузера и сервера, что позволило обеспечить конфиденциальность, целостность и доступность информации. </w:t>
      </w:r>
    </w:p>
    <w:p w14:paraId="09E2C164" w14:textId="7DA2ACAA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>Защита на уровне браузера</w:t>
      </w:r>
      <w:r>
        <w:rPr>
          <w:szCs w:val="28"/>
          <w:lang w:val="ru-RU"/>
        </w:rPr>
        <w:t xml:space="preserve">. </w:t>
      </w:r>
      <w:r w:rsidRPr="00A31EA6">
        <w:rPr>
          <w:szCs w:val="28"/>
          <w:lang w:val="ru-RU"/>
        </w:rPr>
        <w:t xml:space="preserve">Для обеспечения безопасного взаимодействия пользователя с системой используется протокол HTTPS , который шифрует данные, передаваемые между клиентом (браузером) и сервером. Это защищает информацию от прослушивания и подмены на этапе передачи. Браузер пользователя устанавливает защищенное соединение с сервером с использованием технологии TLS (Transport Layer Security) , что соответствует современным требованиям безопасности веб-приложений. </w:t>
      </w:r>
    </w:p>
    <w:p w14:paraId="3A870ED6" w14:textId="26739859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 xml:space="preserve">Кроме того, для повышения уровня безопасности были реализованы следующие механизмы: </w:t>
      </w:r>
    </w:p>
    <w:p w14:paraId="6A50FE95" w14:textId="23DFEE6B" w:rsidR="00A31EA6" w:rsidRPr="00A31EA6" w:rsidRDefault="00A31EA6" w:rsidP="00A31EA6">
      <w:pPr>
        <w:pStyle w:val="af1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A31EA6">
        <w:rPr>
          <w:szCs w:val="28"/>
          <w:lang w:val="ru-RU"/>
        </w:rPr>
        <w:t>применена защита от XSS-атак (Cross-Site Scripting) через корректную обработку пользовательского ввода;</w:t>
      </w:r>
    </w:p>
    <w:p w14:paraId="404387F9" w14:textId="4D7512E4" w:rsidR="00A31EA6" w:rsidRPr="00A31EA6" w:rsidRDefault="00A31EA6" w:rsidP="00A31EA6">
      <w:pPr>
        <w:pStyle w:val="af1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A31EA6">
        <w:rPr>
          <w:szCs w:val="28"/>
          <w:lang w:val="ru-RU"/>
        </w:rPr>
        <w:t>реализована защита от CSRF-атак (Cross-Site Request Forgery) с использованием токенов безопасности;</w:t>
      </w:r>
    </w:p>
    <w:p w14:paraId="79C4403B" w14:textId="2649A24A" w:rsidR="00A31EA6" w:rsidRPr="00A31EA6" w:rsidRDefault="00A31EA6" w:rsidP="00A31EA6">
      <w:pPr>
        <w:pStyle w:val="af1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A31EA6">
        <w:rPr>
          <w:szCs w:val="28"/>
          <w:lang w:val="ru-RU"/>
        </w:rPr>
        <w:t>внедрены HTTP-заголовки безопасности, такие как:</w:t>
      </w:r>
    </w:p>
    <w:p w14:paraId="78E12366" w14:textId="515CA234" w:rsidR="00A31EA6" w:rsidRPr="00A31EA6" w:rsidRDefault="00A31EA6" w:rsidP="00A31EA6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A31EA6">
        <w:rPr>
          <w:lang w:val="ru-RU"/>
        </w:rPr>
        <w:t>Content-Security-Policy – ограничивает источники, из которых браузер может загружать ресурсы;</w:t>
      </w:r>
    </w:p>
    <w:p w14:paraId="7017E594" w14:textId="5022A7E9" w:rsidR="00A31EA6" w:rsidRPr="00A31EA6" w:rsidRDefault="00A31EA6" w:rsidP="00A31EA6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A31EA6">
        <w:rPr>
          <w:lang w:val="ru-RU"/>
        </w:rPr>
        <w:t>X-Content-Type-Options: nosniff – предотвращает MIME-сниффинг;</w:t>
      </w:r>
    </w:p>
    <w:p w14:paraId="5FCF63C3" w14:textId="20C7AFE5" w:rsidR="00A31EA6" w:rsidRPr="00A31EA6" w:rsidRDefault="00A31EA6" w:rsidP="00A31EA6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A31EA6">
        <w:rPr>
          <w:lang w:val="ru-RU"/>
        </w:rPr>
        <w:t>X-Frame-Options: DENY – блокирует отображение страниц в iframe, предотвращая clickjacking;</w:t>
      </w:r>
    </w:p>
    <w:p w14:paraId="6D688E77" w14:textId="1841BDA2" w:rsidR="00A31EA6" w:rsidRPr="00A31EA6" w:rsidRDefault="00A31EA6" w:rsidP="00A31EA6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A31EA6">
        <w:rPr>
          <w:lang w:val="ru-RU"/>
        </w:rPr>
        <w:t xml:space="preserve"> Strict-Transport-Security (HSTS) – гарантирует, что браузер будет использовать только защищённое соединение. </w:t>
      </w:r>
    </w:p>
    <w:p w14:paraId="0E58C710" w14:textId="0649427C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lastRenderedPageBreak/>
        <w:t xml:space="preserve">Эти заголовки позволяют значительно повысить уровень безопасности веб-приложения и предотвратить использование страниц в несанкционированных iframe-вставках или других злонамеренных действиях. </w:t>
      </w:r>
    </w:p>
    <w:p w14:paraId="2A8DCB43" w14:textId="7B5EF1C8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>Защита на уровне проекта</w:t>
      </w:r>
      <w:r>
        <w:rPr>
          <w:szCs w:val="28"/>
          <w:lang w:val="ru-RU"/>
        </w:rPr>
        <w:t xml:space="preserve">. </w:t>
      </w:r>
      <w:r w:rsidRPr="00A31EA6">
        <w:rPr>
          <w:szCs w:val="28"/>
          <w:lang w:val="ru-RU"/>
        </w:rPr>
        <w:t xml:space="preserve">На серверной стороне проекта реализованы механизмы авторизации и контроля доступа, основанные на ролевой модели. Для входа в систему сотрудникам приемной комиссии необходимо пройти аутентификацию, при которой проверяются логин и пароль. Пароли хранятся в базе данных в зашифрованном виде с использованием алгоритма bcrypt , который применяет технологию хэширования с солью. Это исключает возможность восстановления пароля даже в случае несанкционированного доступа к данным. </w:t>
      </w:r>
    </w:p>
    <w:p w14:paraId="636A84A9" w14:textId="3D4C3A6D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 xml:space="preserve">Для управления правами доступа в проекте предусмотрены роли пользователей: </w:t>
      </w:r>
    </w:p>
    <w:p w14:paraId="08702DAD" w14:textId="5A180FBD" w:rsidR="00A31EA6" w:rsidRPr="00A31EA6" w:rsidRDefault="00A31EA6" w:rsidP="00A31EA6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A31EA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«</w:t>
      </w:r>
      <w:r w:rsidRPr="00A31EA6">
        <w:rPr>
          <w:lang w:val="ru-RU"/>
        </w:rPr>
        <w:t>Секретарь</w:t>
      </w:r>
      <w:r>
        <w:rPr>
          <w:lang w:val="ru-RU"/>
        </w:rPr>
        <w:t>»</w:t>
      </w:r>
      <w:r w:rsidRPr="00A31EA6">
        <w:rPr>
          <w:lang w:val="ru-RU"/>
        </w:rPr>
        <w:t xml:space="preserve"> – имеет ограниченный доступ, может просматривать и редактировать данные о поступающих, относящихся к назначенной ему специальности;</w:t>
      </w:r>
    </w:p>
    <w:p w14:paraId="37D49AD6" w14:textId="257CE778" w:rsidR="00A31EA6" w:rsidRPr="00A31EA6" w:rsidRDefault="00A31EA6" w:rsidP="00A31EA6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A31EA6">
        <w:rPr>
          <w:lang w:val="ru-RU"/>
        </w:rPr>
        <w:t xml:space="preserve"> </w:t>
      </w:r>
      <w:r>
        <w:rPr>
          <w:lang w:val="ru-RU"/>
        </w:rPr>
        <w:t>«</w:t>
      </w:r>
      <w:r w:rsidRPr="00A31EA6">
        <w:rPr>
          <w:lang w:val="ru-RU"/>
        </w:rPr>
        <w:t>Администратор</w:t>
      </w:r>
      <w:r>
        <w:rPr>
          <w:lang w:val="ru-RU"/>
        </w:rPr>
        <w:t>»</w:t>
      </w:r>
      <w:r w:rsidRPr="00A31EA6">
        <w:rPr>
          <w:lang w:val="ru-RU"/>
        </w:rPr>
        <w:t xml:space="preserve"> – обладает расширенными правами, включая управление учетными записями сотрудников, настройку параметров системы и просмотр всех заявок.</w:t>
      </w:r>
      <w:r w:rsidRPr="00A31EA6">
        <w:rPr>
          <w:szCs w:val="28"/>
          <w:lang w:val="ru-RU"/>
        </w:rPr>
        <w:t xml:space="preserve"> </w:t>
      </w:r>
    </w:p>
    <w:p w14:paraId="530A3BEF" w14:textId="0727C614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 xml:space="preserve">Работа с данными организована таким образом, чтобы каждый пользователь мог взаимодействовать только с теми данными, к которым он имеет право. Например, секретарь одной специальности не может просматривать заявки по другой специальности без соответствующего разрешения, что достигается реализацией RBAC (Role-Based Access Control) — модели контроля доступа на основе ролей. </w:t>
      </w:r>
    </w:p>
    <w:p w14:paraId="7D6A809D" w14:textId="22E94ED8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 xml:space="preserve">Для предотвращения злоупотивного использования системы и обеспечения устойчивости к автоматизированным атакам реализованы следующие меры: </w:t>
      </w:r>
    </w:p>
    <w:p w14:paraId="79D4F673" w14:textId="1BE69F8C" w:rsidR="00A31EA6" w:rsidRPr="00A31EA6" w:rsidRDefault="00A31EA6" w:rsidP="00A31EA6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A31EA6">
        <w:rPr>
          <w:lang w:val="ru-RU"/>
        </w:rPr>
        <w:t xml:space="preserve"> ограничено количество попыток входа;</w:t>
      </w:r>
    </w:p>
    <w:p w14:paraId="79FF9DDF" w14:textId="79836CC3" w:rsidR="00A31EA6" w:rsidRPr="00A31EA6" w:rsidRDefault="00A31EA6" w:rsidP="00A31EA6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A31EA6">
        <w:rPr>
          <w:lang w:val="ru-RU"/>
        </w:rPr>
        <w:t xml:space="preserve"> предусмотрена временная блокировка учетной записи после нескольких неудачных попыток аутентификации;</w:t>
      </w:r>
    </w:p>
    <w:p w14:paraId="03C82436" w14:textId="41F069CE" w:rsidR="00A31EA6" w:rsidRPr="00A31EA6" w:rsidRDefault="00A31EA6" w:rsidP="00A31EA6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A31EA6">
        <w:rPr>
          <w:lang w:val="ru-RU"/>
        </w:rPr>
        <w:lastRenderedPageBreak/>
        <w:t xml:space="preserve"> все действия пользователей фиксируются в журнале событий, что позволяет отслеживать изменения и выявлять возможные инциденты. </w:t>
      </w:r>
    </w:p>
    <w:p w14:paraId="20137AE6" w14:textId="270F59E6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 xml:space="preserve">Также обеспечивается защита от SQL-инъекций благодаря использованию ORM Prisma , которая автоматически экранирует запросы к базе данных и использует параметризованные SQL-запросы . Это снижает вероятность выполнения вредоносных SQL-команд через поля ввода, что является важным элементом безопасности современных веб-приложений. </w:t>
      </w:r>
    </w:p>
    <w:p w14:paraId="158A2411" w14:textId="13C1F1BD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>Обеспечение конфиденциальности и целостности данных</w:t>
      </w:r>
      <w:r>
        <w:rPr>
          <w:szCs w:val="28"/>
          <w:lang w:val="ru-RU"/>
        </w:rPr>
        <w:t xml:space="preserve">. </w:t>
      </w:r>
      <w:r w:rsidRPr="00A31EA6">
        <w:rPr>
          <w:szCs w:val="28"/>
          <w:lang w:val="ru-RU"/>
        </w:rPr>
        <w:t>Все данные, в том числе персональная информация поступающих, хранятся в защищённой базе данных. Доступ к ней возможен только через интерфейс системы, что исключает прямое взаимодействие с базой данных со стороны внешних лиц. Таким образом, система предотвращает несанкционированный доступ и изменение информации.</w:t>
      </w:r>
    </w:p>
    <w:p w14:paraId="6F96670E" w14:textId="77777777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</w:p>
    <w:p w14:paraId="2C74A7C1" w14:textId="6B3ABEA4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 xml:space="preserve">Для обеспечения целостности данных реализован механизм сохранения истории изменений по ключевым записям, таким как изменение среднего балла или статуса заявки. Это позволяет отслеживать все действия сотрудников и при необходимости восстанавливать данные в прежнее состояние. Также используются логи действий пользователей , которые содержат информацию о времени, типе операции и пользователе, её выполнившем. </w:t>
      </w:r>
    </w:p>
    <w:p w14:paraId="12545A54" w14:textId="2359EEB7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>Резервное копирование</w:t>
      </w:r>
      <w:r>
        <w:rPr>
          <w:szCs w:val="28"/>
          <w:lang w:val="ru-RU"/>
        </w:rPr>
        <w:t>.</w:t>
      </w:r>
    </w:p>
    <w:p w14:paraId="0480757A" w14:textId="29B0C927" w:rsidR="00A31EA6" w:rsidRP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 xml:space="preserve">Для предотвращения потери данных реализовано регулярное резервное копирование базы данных. Копии создаются ежедневно и хранятся в зашифрованном виде на отдельном носителе, расположенном вне основного сервера. Это позволяет оперативно восстановить данные в случае аппаратного сбоя, программной ошибки или человеческого фактора. </w:t>
      </w:r>
    </w:p>
    <w:p w14:paraId="01672DC7" w14:textId="774F9824" w:rsidR="00A31EA6" w:rsidRDefault="00A31EA6" w:rsidP="00A31EA6">
      <w:pPr>
        <w:spacing w:line="360" w:lineRule="auto"/>
        <w:ind w:firstLine="709"/>
        <w:rPr>
          <w:szCs w:val="28"/>
          <w:lang w:val="ru-RU"/>
        </w:rPr>
      </w:pPr>
      <w:r w:rsidRPr="00A31EA6">
        <w:rPr>
          <w:szCs w:val="28"/>
          <w:lang w:val="ru-RU"/>
        </w:rPr>
        <w:t xml:space="preserve">Кроме того, процесс резервного копирования автоматизирован и выполняется с использованием скриптов, которые обеспечивают полноту и актуальность резервных копий. Восстановление из резервной копии также </w:t>
      </w:r>
      <w:r w:rsidRPr="00A31EA6">
        <w:rPr>
          <w:szCs w:val="28"/>
          <w:lang w:val="ru-RU"/>
        </w:rPr>
        <w:lastRenderedPageBreak/>
        <w:t>реализовано в удобном формате, что минимизирует время простоя в чрезвычайных ситуациях.</w:t>
      </w:r>
    </w:p>
    <w:p w14:paraId="438C9410" w14:textId="172C3DC0" w:rsidR="00A31EA6" w:rsidRDefault="00A31EA6" w:rsidP="00A31EA6">
      <w:pPr>
        <w:spacing w:line="360" w:lineRule="auto"/>
        <w:ind w:firstLine="709"/>
        <w:rPr>
          <w:b/>
          <w:bCs/>
          <w:szCs w:val="28"/>
          <w:lang w:val="ru-RU"/>
        </w:rPr>
      </w:pPr>
      <w:r w:rsidRPr="003B68A8">
        <w:rPr>
          <w:b/>
          <w:bCs/>
          <w:szCs w:val="28"/>
          <w:lang w:val="ru-RU"/>
        </w:rPr>
        <w:t xml:space="preserve">3.2 </w:t>
      </w:r>
      <w:r w:rsidR="003B68A8" w:rsidRPr="003B68A8">
        <w:rPr>
          <w:b/>
          <w:bCs/>
          <w:szCs w:val="28"/>
          <w:lang w:val="ru-RU"/>
        </w:rPr>
        <w:t>Применение информационной безопасности в сфере образования</w:t>
      </w:r>
    </w:p>
    <w:p w14:paraId="13D68A03" w14:textId="7D387F9D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>С развитием цифровых технологий и увеличением объема обрабатываемой информации в образовательных учреждениях особое значение приобретает применение принципов информационной безопасности (ИБ). Образовательные организации, такие как ГОАПОУ «Липецкий металлургический колледж», всё чаще используют информационные системы для хранения и обработки данных о студентах, преподавателях, учебном процессе и административных задачах. В связи с этим обеспечение конфиденциальности, целостности и доступности данных становится не просто желательным, но обязательным условием функционирования современного образовательного учреждения.</w:t>
      </w:r>
    </w:p>
    <w:p w14:paraId="225A2078" w14:textId="062CBC17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>Значение информационной безопасности в образовании</w:t>
      </w:r>
      <w:r>
        <w:rPr>
          <w:szCs w:val="28"/>
          <w:lang w:val="ru-RU"/>
        </w:rPr>
        <w:t>.</w:t>
      </w:r>
      <w:r w:rsidRPr="003B68A8">
        <w:rPr>
          <w:szCs w:val="28"/>
          <w:lang w:val="ru-RU"/>
        </w:rPr>
        <w:t xml:space="preserve"> Образовательная сфера характеризуется высокой степенью зависимости от информационных систем. Это касается не только процессов обучения, таких как электронный журнал, система дистанционного обучения или платформы для тестирования знаний, но и административно-управленческой деятельности: учет поступающих, ведение личных дел студентов, организация зачетов и экзаменов, формирование отчетности перед надзорными органами и другие задачи. </w:t>
      </w:r>
    </w:p>
    <w:p w14:paraId="654D3A50" w14:textId="2F93FE0F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 xml:space="preserve">Нарушение информационной безопасности может привести к следующим последствиям: </w:t>
      </w:r>
    </w:p>
    <w:p w14:paraId="5EC2FEC7" w14:textId="30E19938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утечка персональных данных абитуриентов и студентов;</w:t>
      </w:r>
    </w:p>
    <w:p w14:paraId="79B511D3" w14:textId="2EDEEC81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несанкционированный доступ к результатам тестирования или зачетов;</w:t>
      </w:r>
    </w:p>
    <w:p w14:paraId="3279BD52" w14:textId="5D8E795C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потеря данных из-за программных сбоев или действий злоумышленников;</w:t>
      </w:r>
    </w:p>
    <w:p w14:paraId="3101EBE8" w14:textId="53225445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 xml:space="preserve">нарушение нормативных требований законодательства РФ, в том числе ФЗ-152 «О персональных данных». </w:t>
      </w:r>
    </w:p>
    <w:p w14:paraId="4511F41C" w14:textId="587952DE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 xml:space="preserve">Такие инциденты могут нанести не только материальный ущерб, но и подорвать доверие со стороны родителей, студентов и государственных органов. </w:t>
      </w:r>
      <w:r w:rsidRPr="003B68A8">
        <w:rPr>
          <w:szCs w:val="28"/>
          <w:lang w:val="ru-RU"/>
        </w:rPr>
        <w:lastRenderedPageBreak/>
        <w:t xml:space="preserve">Поэтому внедрение мер информационной безопасности является важнейшей составляющей цифровизации образовательного пространства. </w:t>
      </w:r>
    </w:p>
    <w:p w14:paraId="5CCEA645" w14:textId="77777777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>Основные направления применения мер информационной безопасности</w:t>
      </w:r>
    </w:p>
    <w:p w14:paraId="7ECD8592" w14:textId="77777777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Внедрение информационной безопасности в образовательной среде предусматривает выполнение ряда мероприятий, направленных на защиту данных и предотвращение внешних угроз.</w:t>
      </w:r>
    </w:p>
    <w:p w14:paraId="29714960" w14:textId="40D00688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Правовое обеспечение – использование норм законодательства, регулирующих вопросы защиты информации, включая Федеральный закон №152-ФЗ, требования ГОСТ ИСО/МЭК 27001 и других документов, касающихся управления информационными рисками. Соблюдение правовой базы обеспечивает юридическую защищенность учреждения и минимизирует вероятность претензий со стороны контролирующих органов;</w:t>
      </w:r>
    </w:p>
    <w:p w14:paraId="7A18B80C" w14:textId="02CC3EA4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Техническая защита – внедрение средств защиты информации на уровне оборудования и программного обеспечения: антивирусы, фаерволы, шифрование данных, двухфакторная аутентификация и т.п. Технические меры обеспечивают физическую и программную защиту системы от несанкционированного доступа и внутренних уязвимостей;</w:t>
      </w:r>
    </w:p>
    <w:p w14:paraId="21598BD6" w14:textId="07EA5224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Организационные меры – создание внутренних политик безопасности, обучение сотрудников, контроль за соблюдением правил работы с конфиденциальной информацией. Эти меры направлены на формирование культуры безопасного использования информационных систем среди персонала и повышают уровень осведомленности о возможных угрозах;</w:t>
      </w:r>
    </w:p>
    <w:p w14:paraId="246371E4" w14:textId="3E00069D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 xml:space="preserve">Физическая защита – ограничение физического доступа к серверам, рабочим местам и носителям данных. К таким мерам относится установка систем видеонаблюдения, контроля доступа и разграничения зон ответственности внутри колледжа. </w:t>
      </w:r>
    </w:p>
    <w:p w14:paraId="3DB048B2" w14:textId="4448AEDC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 xml:space="preserve">Реализация этих направлений позволяет создать многоуровневую систему защиты, соответствующую современным стандартам и требованиям законодательства. </w:t>
      </w:r>
    </w:p>
    <w:p w14:paraId="2EE1A690" w14:textId="0EA441E4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lastRenderedPageBreak/>
        <w:t>Регулирование и стандарты в области информационной безопасности</w:t>
      </w:r>
      <w:r>
        <w:rPr>
          <w:szCs w:val="28"/>
          <w:lang w:val="ru-RU"/>
        </w:rPr>
        <w:t>.</w:t>
      </w:r>
    </w:p>
    <w:p w14:paraId="50F2F4BF" w14:textId="7B84B240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 xml:space="preserve">Для реализации безопасной информационной системы были использованы рекомендации международного стандарта ISO/IEC 27001, который определяет подход к управлению информационной безопасностью через систему управления информационными рисками. Этот стандарт содержит строгие требования к организации процессов сбора, хранения и обработки информации, что делает его особенно актуальным для образовательных учреждений, работающих с данными о несовершеннолетних лицах. </w:t>
      </w:r>
    </w:p>
    <w:p w14:paraId="1DD07FE7" w14:textId="4BFA7D41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 xml:space="preserve">Также были учтены положения ГОСТ Р 50922-2006 , который устанавливает основные термины и определения в области защиты информации, а также описывает общие принципы обеспечения безопасности. Данный стандарт лег в основу выбора политики защиты информации в проекте. </w:t>
      </w:r>
    </w:p>
    <w:p w14:paraId="1C135279" w14:textId="59E1CC42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>Кроме того, система соответствует требованиям Федерального закона Российской Федерации №152-ФЗ «О персональных данных» , поскольку в её работе используется информация, относящаяся к категории персональных данных. Все данные поступающих обрабатываются в соответствии с установленными правилами, включая сбор, хранение, использование и удаление, что исключает возможность их несанкционированного использования. Также предусмотрена возможность отзыва согласия на обработку персональных данных, что полностью соответствует положениям указанного закона.</w:t>
      </w:r>
    </w:p>
    <w:p w14:paraId="2C4FB324" w14:textId="2CB74A25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>Особенности применения ИБ в проекте</w:t>
      </w:r>
      <w:r>
        <w:rPr>
          <w:szCs w:val="28"/>
          <w:lang w:val="ru-RU"/>
        </w:rPr>
        <w:t>.</w:t>
      </w:r>
    </w:p>
    <w:p w14:paraId="52357745" w14:textId="78BF31AE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>Разработанная информационная система учета приема поступающих предусматривает использование следующих методов обеспечения информационной безопасности:</w:t>
      </w:r>
    </w:p>
    <w:p w14:paraId="682D7618" w14:textId="6424F45B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 xml:space="preserve">Шифрование данных — все персональные данные, включая паспортные данные, телефон, адрес и информацию об образовании, передаются по защищённому протоколу HTTPS , а также хранятся в зашифрованном виде в базе данных. Это позволяет защитить информацию от прослушивания третьими </w:t>
      </w:r>
      <w:r w:rsidRPr="003B68A8">
        <w:rPr>
          <w:lang w:val="ru-RU"/>
        </w:rPr>
        <w:lastRenderedPageBreak/>
        <w:t>лицами и предотвратить ее восстановление в случае несанкционированного доступа к данным;</w:t>
      </w:r>
    </w:p>
    <w:p w14:paraId="3318635E" w14:textId="05E32DB9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Контроль доступа — система имеет четкую ролевую модель, которая определяет права пользователей. Например, секретари имеют доступ только к заявкам своей специальности, администраторы — ко всей системе. Такой подход реализован с помощью технологии RBAC (Role-Based Access Control) , которая позволяет гибко управлять уровнями доступа и назначать права каждому пользователю в зависимости от выполняемых им функций;</w:t>
      </w:r>
    </w:p>
    <w:p w14:paraId="49A8CF29" w14:textId="052081DC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Логирование действий — все действия пользователей фиксируются в журнале событий, что позволяет отслеживать изменения и выявлять возможные инциденты. Журнал содержит информацию о времени операции, типе действия и пользователе, его выполнившем. Это способствует установлению причин потенциальных ошибок или несанкционированного доступа;</w:t>
      </w:r>
    </w:p>
    <w:p w14:paraId="6C2032B5" w14:textId="0A74DCF8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Защита от внешних угроз — внедрены механизмы противостояния таким угрозам, как SQL-инъекции , XSS-атаки и CSRF-атаки , что достигается благодаря использованию ORM Prisma и корректной обработке пользовательского ввода. Эти меры позволяют предотвратить выполнение вредоносного кода и защитить систему от внешних воздействий;</w:t>
      </w:r>
    </w:p>
    <w:p w14:paraId="60AAC623" w14:textId="0AF01884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 xml:space="preserve">Резервное копирование — данные о поступающих регулярно сохраняются в зашифрованном виде, что позволяет оперативно восстановить информацию в случае аппаратного или программного сбоя. Процесс резервного копирования автоматизирован и проводится ежедневно, что снижает риски потери данных до минимального уровня. </w:t>
      </w:r>
    </w:p>
    <w:p w14:paraId="128006C8" w14:textId="77777777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>Информационная безопасность и государственные требования</w:t>
      </w:r>
    </w:p>
    <w:p w14:paraId="55F5C609" w14:textId="5AE8B248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 xml:space="preserve">Согласно требованиям Министерства образования и науки РФ, а также Указу Президента РФ №204 «О национальных целях развития Российской Федерации на период до 2030 года», одним из ключевых направлений цифровизации является обеспечение информационной безопасности образовательных организаций. Особенно важно это при работе с системами, </w:t>
      </w:r>
      <w:r w:rsidRPr="003B68A8">
        <w:rPr>
          <w:szCs w:val="28"/>
          <w:lang w:val="ru-RU"/>
        </w:rPr>
        <w:lastRenderedPageBreak/>
        <w:t xml:space="preserve">использующими данные о несовершеннолетних, так как возрастает риск юридической ответственности в случае утечки информации. </w:t>
      </w:r>
    </w:p>
    <w:p w14:paraId="3A1F50BC" w14:textId="6A6581EB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 xml:space="preserve">Внедрение системы учета приема поступающих в ГОАПОУ «Липецкий металлургический колледж» соответствует этим требованиям, так как содержит комплексную защиту информации на всех уровнях: от входа пользователя до хранения и обработки данных. Это гарантирует соответствие системе действующим нормам и стандартам, а также обеспечивает надежность и устойчивость к внешним угрозам. </w:t>
      </w:r>
    </w:p>
    <w:p w14:paraId="5E69172F" w14:textId="77777777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>Перспективы развития</w:t>
      </w:r>
    </w:p>
    <w:p w14:paraId="46A58FD3" w14:textId="3622E984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 xml:space="preserve">Система учета приема поступающих может быть расширена за счет внедрения дополнительных механизмов защиты, таких как: </w:t>
      </w:r>
    </w:p>
    <w:p w14:paraId="588B651F" w14:textId="53A47AE9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двухфакторная аутентификация для сотрудников, которая добавляет второй уровень проверки личности помимо пароля (например, SMS-код или приложение для генерации одноразовых паролей);</w:t>
      </w:r>
    </w:p>
    <w:p w14:paraId="76B348E6" w14:textId="7004BD00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биометрическая авторизация , позволяющая использовать сканирование отпечатков пальцев или распознавание лица для доступа к системе;</w:t>
      </w:r>
    </w:p>
    <w:p w14:paraId="57009C4F" w14:textId="0FFE8E35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3B68A8">
        <w:rPr>
          <w:lang w:val="ru-RU"/>
        </w:rPr>
        <w:t>интеграция с системой электронного документооборота , защищенная сертификатами и шифрованием на стороне клиента, что повысит уровень доверия со стороны пользователей;</w:t>
      </w:r>
    </w:p>
    <w:p w14:paraId="465E0F18" w14:textId="1F8DD404" w:rsidR="003B68A8" w:rsidRPr="003B68A8" w:rsidRDefault="003B68A8" w:rsidP="003B68A8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3B68A8">
        <w:rPr>
          <w:lang w:val="ru-RU"/>
        </w:rPr>
        <w:t>использование облачных решений с шифрованием на стороне клиента , которые позволят повысить отказоустойчивость системы и обеспечить доступ к данным из любой точки мира при соблюдении высокого уровня защиты</w:t>
      </w:r>
      <w:r w:rsidRPr="003B68A8">
        <w:rPr>
          <w:szCs w:val="28"/>
          <w:lang w:val="ru-RU"/>
        </w:rPr>
        <w:t xml:space="preserve">. </w:t>
      </w:r>
    </w:p>
    <w:p w14:paraId="1749B051" w14:textId="2175EAF4" w:rsidR="003B68A8" w:rsidRPr="003B68A8" w:rsidRDefault="003B68A8" w:rsidP="003B68A8">
      <w:pPr>
        <w:spacing w:line="360" w:lineRule="auto"/>
        <w:ind w:firstLine="709"/>
        <w:rPr>
          <w:szCs w:val="28"/>
          <w:lang w:val="ru-RU"/>
        </w:rPr>
      </w:pPr>
      <w:r w:rsidRPr="003B68A8">
        <w:rPr>
          <w:szCs w:val="28"/>
          <w:lang w:val="ru-RU"/>
        </w:rPr>
        <w:t>Такие меры позволят не только повысить уровень защищенности информации, но и сделать систему более устойчивой к внешним угрозам, а также соответствовать требованиям будущих этапов цифровой трансформации образования.</w:t>
      </w:r>
    </w:p>
    <w:p w14:paraId="587EBFF9" w14:textId="7CB83AE0" w:rsidR="007E183E" w:rsidRPr="009C03FF" w:rsidRDefault="007E183E" w:rsidP="00BF7D59">
      <w:pPr>
        <w:spacing w:line="360" w:lineRule="auto"/>
        <w:rPr>
          <w:szCs w:val="28"/>
          <w:lang w:val="ru-RU"/>
        </w:rPr>
      </w:pPr>
      <w:r w:rsidRPr="009C03FF">
        <w:rPr>
          <w:szCs w:val="28"/>
          <w:lang w:val="ru-RU"/>
        </w:rPr>
        <w:br w:type="page"/>
      </w:r>
    </w:p>
    <w:p w14:paraId="1197A760" w14:textId="77777777" w:rsidR="003738A4" w:rsidRPr="00E77450" w:rsidRDefault="004B5396" w:rsidP="002619E4">
      <w:pPr>
        <w:spacing w:line="360" w:lineRule="auto"/>
        <w:ind w:firstLine="709"/>
        <w:rPr>
          <w:b/>
          <w:sz w:val="32"/>
          <w:szCs w:val="32"/>
          <w:lang w:val="ru-RU"/>
        </w:rPr>
      </w:pPr>
      <w:r w:rsidRPr="00E77450">
        <w:rPr>
          <w:b/>
          <w:sz w:val="32"/>
          <w:szCs w:val="32"/>
          <w:lang w:val="ru-RU"/>
        </w:rPr>
        <w:lastRenderedPageBreak/>
        <w:t>Заключение</w:t>
      </w:r>
    </w:p>
    <w:p w14:paraId="5E5B5FBF" w14:textId="77777777" w:rsidR="006E6241" w:rsidRPr="006E6241" w:rsidRDefault="006E6241" w:rsidP="006E6241">
      <w:pPr>
        <w:spacing w:line="360" w:lineRule="auto"/>
        <w:ind w:firstLine="709"/>
        <w:rPr>
          <w:szCs w:val="28"/>
          <w:lang w:val="ru-RU"/>
        </w:rPr>
      </w:pPr>
      <w:r w:rsidRPr="006E6241">
        <w:rPr>
          <w:szCs w:val="28"/>
          <w:lang w:val="ru-RU"/>
        </w:rPr>
        <w:t>Цель дипломного проекта успешно достигнута:</w:t>
      </w:r>
    </w:p>
    <w:p w14:paraId="72750883" w14:textId="60189D3A" w:rsidR="006E6241" w:rsidRPr="006E6241" w:rsidRDefault="006E6241" w:rsidP="006E624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6E6241">
        <w:rPr>
          <w:lang w:val="ru-RU"/>
        </w:rPr>
        <w:t xml:space="preserve"> спроектирована и реализована электронная база данных поступающих, обеспечивающая централизованное хранение информации;</w:t>
      </w:r>
    </w:p>
    <w:p w14:paraId="0ED47989" w14:textId="2B54A6B8" w:rsidR="006E6241" w:rsidRPr="006E6241" w:rsidRDefault="006E6241" w:rsidP="006E624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6E6241">
        <w:rPr>
          <w:lang w:val="ru-RU"/>
        </w:rPr>
        <w:t xml:space="preserve"> разработаны инструменты выборки, фильтрации и сортировки данных по заданным параметрам (например, по специальностям, конкурсным баллам, статусу заявки);</w:t>
      </w:r>
    </w:p>
    <w:p w14:paraId="08473EA3" w14:textId="56C2FEAB" w:rsidR="006E6241" w:rsidRPr="006E6241" w:rsidRDefault="006E6241" w:rsidP="006E624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6E6241">
        <w:rPr>
          <w:lang w:val="ru-RU"/>
        </w:rPr>
        <w:t>созданы формы отчетных документов, используемых сотрудниками приемной комиссии при формировании списков зачисленных абитуриентов;</w:t>
      </w:r>
    </w:p>
    <w:p w14:paraId="53285C58" w14:textId="234A6D0C" w:rsidR="006E6241" w:rsidRPr="006E6241" w:rsidRDefault="006E6241" w:rsidP="006E6241">
      <w:pPr>
        <w:pStyle w:val="af1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lang w:val="ru-RU"/>
        </w:rPr>
      </w:pPr>
      <w:r w:rsidRPr="006E6241">
        <w:rPr>
          <w:lang w:val="ru-RU"/>
        </w:rPr>
        <w:t xml:space="preserve">спроектирован и адаптирован удобный пользовательский интерфейс, соответствующий современным требованиям юзабилити и предназначенный как для сотрудников учреждения, так и для абитуриентов. </w:t>
      </w:r>
    </w:p>
    <w:p w14:paraId="0EDD91FB" w14:textId="14EB109C" w:rsidR="006E6241" w:rsidRPr="006E6241" w:rsidRDefault="006E6241" w:rsidP="006E6241">
      <w:pPr>
        <w:spacing w:line="360" w:lineRule="auto"/>
        <w:ind w:firstLine="709"/>
        <w:rPr>
          <w:szCs w:val="28"/>
          <w:lang w:val="ru-RU"/>
        </w:rPr>
      </w:pPr>
      <w:r w:rsidRPr="006E6241">
        <w:rPr>
          <w:szCs w:val="28"/>
          <w:lang w:val="ru-RU"/>
        </w:rPr>
        <w:t xml:space="preserve">Реализация системы позволит образовательному учреждению перейти к более высокому уровню цифровизации процессов приема, повысит прозрачность и оперативность предоставления информации, сократит административные издержки и улучшит качество обслуживания поступающих. </w:t>
      </w:r>
    </w:p>
    <w:p w14:paraId="66450C0D" w14:textId="3C037AC4" w:rsidR="006E6241" w:rsidRPr="006E6241" w:rsidRDefault="006E6241" w:rsidP="006E6241">
      <w:pPr>
        <w:spacing w:line="360" w:lineRule="auto"/>
        <w:ind w:firstLine="709"/>
        <w:rPr>
          <w:szCs w:val="28"/>
          <w:lang w:val="ru-RU"/>
        </w:rPr>
      </w:pPr>
      <w:r w:rsidRPr="006E6241">
        <w:rPr>
          <w:szCs w:val="28"/>
          <w:lang w:val="ru-RU"/>
        </w:rPr>
        <w:t xml:space="preserve">Использование современных информационных технологий в работе образовательного учреждения делает процессы управления более эффективными и конкурентоспособными в условиях стремительно развивающегося цифрового пространства. Внедрение данной системы актуально и экономически целесообразно, поскольку позволяет не только оптимизировать работу приемной комиссии, но и повысить уровень доверия со стороны абитуриентов и их родителей. </w:t>
      </w:r>
    </w:p>
    <w:p w14:paraId="01EC44D0" w14:textId="7698D205" w:rsidR="006E6241" w:rsidRPr="006E6241" w:rsidRDefault="006E6241" w:rsidP="006E6241">
      <w:pPr>
        <w:spacing w:line="360" w:lineRule="auto"/>
        <w:ind w:firstLine="709"/>
        <w:rPr>
          <w:szCs w:val="28"/>
          <w:lang w:val="ru-RU"/>
        </w:rPr>
      </w:pPr>
      <w:r w:rsidRPr="006E6241">
        <w:rPr>
          <w:szCs w:val="28"/>
          <w:lang w:val="ru-RU"/>
        </w:rPr>
        <w:t xml:space="preserve">Дипломный проект выполнен в полном объеме согласно выданному заданию, все разделы разработаны и оформлены в соответствии с требованиями Положения о выпускной квалификационной работе ГОАПОУ </w:t>
      </w:r>
      <w:r w:rsidR="00F70710">
        <w:rPr>
          <w:szCs w:val="28"/>
          <w:lang w:val="ru-RU"/>
        </w:rPr>
        <w:t>«</w:t>
      </w:r>
      <w:r w:rsidRPr="006E6241">
        <w:rPr>
          <w:szCs w:val="28"/>
          <w:lang w:val="ru-RU"/>
        </w:rPr>
        <w:t>Липецкий металлургический колледж</w:t>
      </w:r>
      <w:r w:rsidR="00F70710">
        <w:rPr>
          <w:szCs w:val="28"/>
          <w:lang w:val="ru-RU"/>
        </w:rPr>
        <w:t>»</w:t>
      </w:r>
      <w:r w:rsidRPr="006E6241">
        <w:rPr>
          <w:szCs w:val="28"/>
          <w:lang w:val="ru-RU"/>
        </w:rPr>
        <w:t xml:space="preserve"> и действующими нормативно-техническими стандартами.</w:t>
      </w:r>
    </w:p>
    <w:p w14:paraId="49B3A481" w14:textId="77777777" w:rsidR="00B343C0" w:rsidRPr="00E77450" w:rsidRDefault="00B343C0">
      <w:pPr>
        <w:jc w:val="left"/>
        <w:rPr>
          <w:szCs w:val="28"/>
          <w:lang w:val="ru-RU"/>
        </w:rPr>
      </w:pPr>
      <w:r w:rsidRPr="00E77450">
        <w:rPr>
          <w:szCs w:val="28"/>
          <w:lang w:val="ru-RU"/>
        </w:rPr>
        <w:br w:type="page"/>
      </w:r>
    </w:p>
    <w:p w14:paraId="0BBAD091" w14:textId="77777777" w:rsidR="00B343C0" w:rsidRPr="00E77450" w:rsidRDefault="00B343C0" w:rsidP="002619E4">
      <w:pPr>
        <w:spacing w:line="360" w:lineRule="auto"/>
        <w:ind w:firstLine="709"/>
        <w:rPr>
          <w:b/>
          <w:sz w:val="32"/>
          <w:szCs w:val="32"/>
          <w:lang w:val="ru-RU"/>
        </w:rPr>
      </w:pPr>
      <w:r w:rsidRPr="00E77450">
        <w:rPr>
          <w:b/>
          <w:sz w:val="32"/>
          <w:szCs w:val="32"/>
          <w:lang w:val="ru-RU"/>
        </w:rPr>
        <w:lastRenderedPageBreak/>
        <w:t>Список использованных источников</w:t>
      </w:r>
    </w:p>
    <w:p w14:paraId="18E00D24" w14:textId="77777777" w:rsidR="004E6123" w:rsidRP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E6123">
        <w:rPr>
          <w:rFonts w:eastAsia="Arial"/>
          <w:shd w:val="clear" w:color="auto" w:fill="FFFFFF"/>
          <w:lang w:val="ru-RU"/>
        </w:rPr>
        <w:t>Перлова, О. Н. Проектирование и ра</w:t>
      </w:r>
      <w:r w:rsidR="000C0708">
        <w:rPr>
          <w:rFonts w:eastAsia="Arial"/>
          <w:shd w:val="clear" w:color="auto" w:fill="FFFFFF"/>
          <w:lang w:val="ru-RU"/>
        </w:rPr>
        <w:t>зработка информа</w:t>
      </w:r>
      <w:r>
        <w:rPr>
          <w:rFonts w:eastAsia="Arial"/>
          <w:shd w:val="clear" w:color="auto" w:fill="FFFFFF"/>
          <w:lang w:val="ru-RU"/>
        </w:rPr>
        <w:t>ционных систем</w:t>
      </w:r>
      <w:r w:rsidRPr="004E6123">
        <w:rPr>
          <w:rFonts w:eastAsia="Arial"/>
          <w:shd w:val="clear" w:color="auto" w:fill="FFFFFF"/>
          <w:lang w:val="ru-RU"/>
        </w:rPr>
        <w:t>: учебник / О. Н. Перлова, О. П. Ляпина, А. В. Гус</w:t>
      </w:r>
      <w:r w:rsidR="007760EC">
        <w:rPr>
          <w:rFonts w:eastAsia="Arial"/>
          <w:shd w:val="clear" w:color="auto" w:fill="FFFFFF"/>
          <w:lang w:val="ru-RU"/>
        </w:rPr>
        <w:t>ева. – 3-е изд., исправленное</w:t>
      </w:r>
      <w:r>
        <w:rPr>
          <w:rFonts w:eastAsia="Arial"/>
          <w:shd w:val="clear" w:color="auto" w:fill="FFFFFF"/>
          <w:lang w:val="ru-RU"/>
        </w:rPr>
        <w:t xml:space="preserve"> – Москва</w:t>
      </w:r>
      <w:r w:rsidR="007760EC">
        <w:rPr>
          <w:rFonts w:eastAsia="Arial"/>
          <w:shd w:val="clear" w:color="auto" w:fill="FFFFFF"/>
          <w:lang w:val="ru-RU"/>
        </w:rPr>
        <w:t>: Академия, 2020. – 251</w:t>
      </w:r>
      <w:r w:rsidRPr="004E6123">
        <w:rPr>
          <w:rFonts w:eastAsia="Arial"/>
          <w:shd w:val="clear" w:color="auto" w:fill="FFFFFF"/>
          <w:lang w:val="ru-RU"/>
        </w:rPr>
        <w:t>с. – (Профессиональное образование. Топ 50). - ISBN 978-5-4468-9270-9</w:t>
      </w:r>
    </w:p>
    <w:p w14:paraId="6664D5F9" w14:textId="77777777" w:rsidR="004E6123" w:rsidRP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E6123">
        <w:rPr>
          <w:bCs/>
          <w:shd w:val="clear" w:color="auto" w:fill="FFFFFF"/>
          <w:lang w:val="ru-RU"/>
        </w:rPr>
        <w:t>Федорова, Г. Н. Разработка, внедрение и адаптация программного обеспе</w:t>
      </w:r>
      <w:r w:rsidR="007760EC">
        <w:rPr>
          <w:bCs/>
          <w:shd w:val="clear" w:color="auto" w:fill="FFFFFF"/>
          <w:lang w:val="ru-RU"/>
        </w:rPr>
        <w:t>чения отраслевой направленности</w:t>
      </w:r>
      <w:r w:rsidRPr="004E6123">
        <w:rPr>
          <w:bCs/>
          <w:shd w:val="clear" w:color="auto" w:fill="FFFFFF"/>
          <w:lang w:val="ru-RU"/>
        </w:rPr>
        <w:t xml:space="preserve">: учебное пособие / Г.Н. Федорова.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bCs/>
          <w:shd w:val="clear" w:color="auto" w:fill="FFFFFF"/>
          <w:lang w:val="ru-RU"/>
        </w:rPr>
        <w:t xml:space="preserve">Москва: КУРС: ИНФРА-М, 2023.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bCs/>
          <w:shd w:val="clear" w:color="auto" w:fill="FFFFFF"/>
          <w:lang w:val="ru-RU"/>
        </w:rPr>
        <w:t xml:space="preserve"> 336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bCs/>
          <w:shd w:val="clear" w:color="auto" w:fill="FFFFFF"/>
          <w:lang w:val="ru-RU"/>
        </w:rPr>
        <w:t xml:space="preserve"> (Среднее профессиональное образование). - </w:t>
      </w:r>
      <w:r>
        <w:rPr>
          <w:bCs/>
          <w:shd w:val="clear" w:color="auto" w:fill="FFFFFF"/>
          <w:lang w:val="ru-RU"/>
        </w:rPr>
        <w:t>ISBN 978-5-906818-41-6. - Текст</w:t>
      </w:r>
      <w:r w:rsidRPr="004E6123">
        <w:rPr>
          <w:bCs/>
          <w:shd w:val="clear" w:color="auto" w:fill="FFFFFF"/>
          <w:lang w:val="ru-RU"/>
        </w:rPr>
        <w:t xml:space="preserve">: электронный. - URL: </w:t>
      </w:r>
      <w:r w:rsidRPr="000A0058">
        <w:rPr>
          <w:bCs/>
          <w:shd w:val="clear" w:color="auto" w:fill="FFFFFF"/>
          <w:lang w:val="ru-RU"/>
        </w:rPr>
        <w:t>https://znanium.com/catalog/product/1896457</w:t>
      </w:r>
    </w:p>
    <w:p w14:paraId="45719EA1" w14:textId="77777777" w:rsidR="004E6123" w:rsidRP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E6123">
        <w:rPr>
          <w:color w:val="000000"/>
          <w:shd w:val="clear" w:color="auto" w:fill="FFFFFF"/>
          <w:lang w:val="ru-RU"/>
        </w:rPr>
        <w:t>Федорова, Г. Н. Осуществление интеграции програм</w:t>
      </w:r>
      <w:r>
        <w:rPr>
          <w:color w:val="000000"/>
          <w:shd w:val="clear" w:color="auto" w:fill="FFFFFF"/>
          <w:lang w:val="ru-RU"/>
        </w:rPr>
        <w:t>мных модулей: учебник</w:t>
      </w:r>
      <w:r w:rsidRPr="004E6123">
        <w:rPr>
          <w:color w:val="000000"/>
          <w:shd w:val="clear" w:color="auto" w:fill="FFFFFF"/>
          <w:lang w:val="ru-RU"/>
        </w:rPr>
        <w:t>: для СПО / Г. Н. Федорова</w:t>
      </w:r>
      <w:r w:rsidR="007760EC">
        <w:rPr>
          <w:color w:val="000000"/>
          <w:shd w:val="clear" w:color="auto" w:fill="FFFFFF"/>
          <w:lang w:val="ru-RU"/>
        </w:rPr>
        <w:t>. ‒ 4-е изд., переработанное – Москва: Академия, 2021. ‒ 269</w:t>
      </w:r>
      <w:r w:rsidRPr="004E6123">
        <w:rPr>
          <w:color w:val="000000"/>
          <w:shd w:val="clear" w:color="auto" w:fill="FFFFFF"/>
          <w:lang w:val="ru-RU"/>
        </w:rPr>
        <w:t xml:space="preserve"> с. ‒ (Профессиональное образование. Топ 50). - ISBN 978-5-4468-9820-6</w:t>
      </w:r>
    </w:p>
    <w:p w14:paraId="32DF52EB" w14:textId="77777777" w:rsidR="004E6123" w:rsidRP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E6123">
        <w:rPr>
          <w:shd w:val="clear" w:color="auto" w:fill="FFFFFF"/>
          <w:lang w:val="ru-RU"/>
        </w:rPr>
        <w:t>Федорова, Г. Н. Разработка модулей программного обеспечения для компьютерных систем: учебник/ Г. Н. Федорова. ‒ 4-е изд., перераб. – Мос</w:t>
      </w:r>
      <w:r w:rsidR="007760EC">
        <w:rPr>
          <w:shd w:val="clear" w:color="auto" w:fill="FFFFFF"/>
          <w:lang w:val="ru-RU"/>
        </w:rPr>
        <w:t xml:space="preserve">ква: Академия, 2020. ‒ 382 </w:t>
      </w:r>
      <w:r w:rsidRPr="004E6123">
        <w:rPr>
          <w:shd w:val="clear" w:color="auto" w:fill="FFFFFF"/>
          <w:lang w:val="ru-RU"/>
        </w:rPr>
        <w:t>с. ‒ (Профессиональное образование. Топ 50). - ISBN 978-5-4468-8692-0</w:t>
      </w:r>
    </w:p>
    <w:p w14:paraId="3C7CBF56" w14:textId="0416D948" w:rsidR="004E6123" w:rsidRPr="004E6123" w:rsidRDefault="004E6123" w:rsidP="004E612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>Гагарина, Л. Г. Разработка и эксплуатация автоматизированных инфор</w:t>
      </w:r>
      <w:r>
        <w:rPr>
          <w:shd w:val="clear" w:color="auto" w:fill="FFFFFF"/>
          <w:lang w:val="ru-RU"/>
        </w:rPr>
        <w:t>мационных систем</w:t>
      </w:r>
      <w:r w:rsidRPr="004E6123">
        <w:rPr>
          <w:shd w:val="clear" w:color="auto" w:fill="FFFFFF"/>
          <w:lang w:val="ru-RU"/>
        </w:rPr>
        <w:t xml:space="preserve">: учебное пособие / Л.Г. Гагарина.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Москва</w:t>
      </w:r>
      <w:r>
        <w:rPr>
          <w:shd w:val="clear" w:color="auto" w:fill="FFFFFF"/>
          <w:lang w:val="ru-RU"/>
        </w:rPr>
        <w:t xml:space="preserve">: ИД </w:t>
      </w:r>
      <w:r w:rsidR="00F70710">
        <w:rPr>
          <w:shd w:val="clear" w:color="auto" w:fill="FFFFFF"/>
          <w:lang w:val="ru-RU"/>
        </w:rPr>
        <w:t>«</w:t>
      </w:r>
      <w:r>
        <w:rPr>
          <w:shd w:val="clear" w:color="auto" w:fill="FFFFFF"/>
          <w:lang w:val="ru-RU"/>
        </w:rPr>
        <w:t>ФОРУМ</w:t>
      </w:r>
      <w:r w:rsidR="00F70710">
        <w:rPr>
          <w:shd w:val="clear" w:color="auto" w:fill="FFFFFF"/>
          <w:lang w:val="ru-RU"/>
        </w:rPr>
        <w:t>»</w:t>
      </w:r>
      <w:r w:rsidRPr="004E6123">
        <w:rPr>
          <w:shd w:val="clear" w:color="auto" w:fill="FFFFFF"/>
          <w:lang w:val="ru-RU"/>
        </w:rPr>
        <w:t xml:space="preserve">: ИНФРА-М, 2021.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384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профессиональное </w:t>
      </w:r>
      <w:r w:rsidR="007760EC">
        <w:rPr>
          <w:shd w:val="clear" w:color="auto" w:fill="FFFFFF"/>
          <w:lang w:val="ru-RU"/>
        </w:rPr>
        <w:br/>
      </w:r>
      <w:r w:rsidRPr="004E6123">
        <w:rPr>
          <w:shd w:val="clear" w:color="auto" w:fill="FFFFFF"/>
          <w:lang w:val="ru-RU"/>
        </w:rPr>
        <w:t>образование).-ISBN 978-5-8199-0735-1.-Текст:электронный.-URL: ttps://znanium.com/catalog/product/1214882</w:t>
      </w:r>
    </w:p>
    <w:p w14:paraId="18C52867" w14:textId="77777777" w:rsidR="004E6123" w:rsidRPr="004E6123" w:rsidRDefault="004E6123" w:rsidP="004E612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 xml:space="preserve">Гвоздева, В. </w:t>
      </w:r>
      <w:r w:rsidR="000C0708">
        <w:rPr>
          <w:shd w:val="clear" w:color="auto" w:fill="FFFFFF"/>
          <w:lang w:val="ru-RU"/>
        </w:rPr>
        <w:t>А. Информатика, автоматизирован</w:t>
      </w:r>
      <w:r w:rsidRPr="004E6123">
        <w:rPr>
          <w:shd w:val="clear" w:color="auto" w:fill="FFFFFF"/>
          <w:lang w:val="ru-RU"/>
        </w:rPr>
        <w:t>ные информационные технологии и с</w:t>
      </w:r>
      <w:r w:rsidR="007760EC">
        <w:rPr>
          <w:shd w:val="clear" w:color="auto" w:fill="FFFFFF"/>
          <w:lang w:val="ru-RU"/>
        </w:rPr>
        <w:t>истемы</w:t>
      </w:r>
      <w:r w:rsidRPr="004E6123">
        <w:rPr>
          <w:shd w:val="clear" w:color="auto" w:fill="FFFFFF"/>
          <w:lang w:val="ru-RU"/>
        </w:rPr>
        <w:t xml:space="preserve">: учебник / В.А. Гвоздева.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Москва : ФОРУМ : ИНФРА-М, 2023.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542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профессиональное образование). - ISBN 978-5-8199-0856-3. - Текст : электронный. - URL: </w:t>
      </w:r>
      <w:r w:rsidRPr="000A0058">
        <w:rPr>
          <w:shd w:val="clear" w:color="auto" w:fill="FFFFFF"/>
          <w:lang w:val="ru-RU"/>
        </w:rPr>
        <w:t>https://znanium.com/catalog/product/1922266</w:t>
      </w:r>
    </w:p>
    <w:p w14:paraId="5EABA8F2" w14:textId="77777777" w:rsidR="004E6123" w:rsidRDefault="004E6123" w:rsidP="004E612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>Сычев, Ю. Н. Защита информаци</w:t>
      </w:r>
      <w:r w:rsidR="007760EC">
        <w:rPr>
          <w:shd w:val="clear" w:color="auto" w:fill="FFFFFF"/>
          <w:lang w:val="ru-RU"/>
        </w:rPr>
        <w:t>и и информационная безопасность</w:t>
      </w:r>
      <w:r w:rsidRPr="004E6123">
        <w:rPr>
          <w:shd w:val="clear" w:color="auto" w:fill="FFFFFF"/>
          <w:lang w:val="ru-RU"/>
        </w:rPr>
        <w:t>: учебное</w:t>
      </w:r>
      <w:r>
        <w:rPr>
          <w:shd w:val="clear" w:color="auto" w:fill="FFFFFF"/>
          <w:lang w:val="ru-RU"/>
        </w:rPr>
        <w:t xml:space="preserve"> пособие / Ю.Н. Сычев.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>
        <w:rPr>
          <w:shd w:val="clear" w:color="auto" w:fill="FFFFFF"/>
          <w:lang w:val="ru-RU"/>
        </w:rPr>
        <w:t xml:space="preserve"> Москва</w:t>
      </w:r>
      <w:r w:rsidRPr="004E6123">
        <w:rPr>
          <w:shd w:val="clear" w:color="auto" w:fill="FFFFFF"/>
          <w:lang w:val="ru-RU"/>
        </w:rPr>
        <w:t>: ИНФРА-М, 2023.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201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</w:t>
      </w:r>
      <w:r w:rsidRPr="004E6123">
        <w:rPr>
          <w:shd w:val="clear" w:color="auto" w:fill="FFFFFF"/>
          <w:lang w:val="ru-RU"/>
        </w:rPr>
        <w:lastRenderedPageBreak/>
        <w:t xml:space="preserve">профессиональное образование). - </w:t>
      </w:r>
      <w:r w:rsidR="007760EC">
        <w:rPr>
          <w:shd w:val="clear" w:color="auto" w:fill="FFFFFF"/>
          <w:lang w:val="ru-RU"/>
        </w:rPr>
        <w:t>ISBN 978-5-16-016583-7. - Текст</w:t>
      </w:r>
      <w:r w:rsidRPr="004E6123">
        <w:rPr>
          <w:shd w:val="clear" w:color="auto" w:fill="FFFFFF"/>
          <w:lang w:val="ru-RU"/>
        </w:rPr>
        <w:t xml:space="preserve">: электронный. - URL: </w:t>
      </w:r>
      <w:r w:rsidRPr="000A0058">
        <w:rPr>
          <w:shd w:val="clear" w:color="auto" w:fill="FFFFFF"/>
          <w:lang w:val="ru-RU"/>
        </w:rPr>
        <w:t>https://znanium.com/catalog/product/1898839</w:t>
      </w:r>
    </w:p>
    <w:p w14:paraId="7A7D2839" w14:textId="77777777" w:rsidR="004E6123" w:rsidRPr="004E6123" w:rsidRDefault="004E6123" w:rsidP="004E6123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>Партыка, Т.</w:t>
      </w:r>
      <w:r w:rsidR="000C0708">
        <w:rPr>
          <w:shd w:val="clear" w:color="auto" w:fill="FFFFFF"/>
          <w:lang w:val="ru-RU"/>
        </w:rPr>
        <w:t xml:space="preserve"> Л. Информационная безопасность</w:t>
      </w:r>
      <w:r w:rsidRPr="004E6123">
        <w:rPr>
          <w:shd w:val="clear" w:color="auto" w:fill="FFFFFF"/>
          <w:lang w:val="ru-RU"/>
        </w:rPr>
        <w:t xml:space="preserve">: учебное пособие / Т.Л. Партыка, И.И. Попов.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5-е</w:t>
      </w:r>
      <w:r w:rsidR="007760EC">
        <w:rPr>
          <w:shd w:val="clear" w:color="auto" w:fill="FFFFFF"/>
          <w:lang w:val="ru-RU"/>
        </w:rPr>
        <w:t>изд.,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>
        <w:rPr>
          <w:shd w:val="clear" w:color="auto" w:fill="FFFFFF"/>
          <w:lang w:val="ru-RU"/>
        </w:rPr>
        <w:t xml:space="preserve"> Москва: ФОРУМ</w:t>
      </w:r>
      <w:r w:rsidRPr="004E6123">
        <w:rPr>
          <w:shd w:val="clear" w:color="auto" w:fill="FFFFFF"/>
          <w:lang w:val="ru-RU"/>
        </w:rPr>
        <w:t xml:space="preserve">: ИНФРА-М, 2021.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432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профессиональное образование). - </w:t>
      </w:r>
      <w:r>
        <w:rPr>
          <w:shd w:val="clear" w:color="auto" w:fill="FFFFFF"/>
          <w:lang w:val="ru-RU"/>
        </w:rPr>
        <w:t>ISBN 978-5-00091-473-1.-Текст: электронный.</w:t>
      </w:r>
      <w:r w:rsidRPr="004E6123">
        <w:rPr>
          <w:shd w:val="clear" w:color="auto" w:fill="FFFFFF"/>
          <w:lang w:val="ru-RU"/>
        </w:rPr>
        <w:t>- URL: https://znanium.com/catalog/product/1189328</w:t>
      </w:r>
    </w:p>
    <w:p w14:paraId="2E7D0A85" w14:textId="77777777" w:rsid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>Немцова, Т. И. Ко</w:t>
      </w:r>
      <w:r w:rsidR="007760EC">
        <w:rPr>
          <w:shd w:val="clear" w:color="auto" w:fill="FFFFFF"/>
          <w:lang w:val="ru-RU"/>
        </w:rPr>
        <w:t>мпьютерная графика и web-дизайн</w:t>
      </w:r>
      <w:r w:rsidRPr="004E6123">
        <w:rPr>
          <w:shd w:val="clear" w:color="auto" w:fill="FFFFFF"/>
          <w:lang w:val="ru-RU"/>
        </w:rPr>
        <w:t>: учебное пособие / Т.И. Немцо</w:t>
      </w:r>
      <w:r w:rsidR="007760EC">
        <w:rPr>
          <w:shd w:val="clear" w:color="auto" w:fill="FFFFFF"/>
          <w:lang w:val="ru-RU"/>
        </w:rPr>
        <w:t>ва, Т.В. Казанкова, А.В. Шнякин</w:t>
      </w:r>
      <w:r w:rsidRPr="004E6123">
        <w:rPr>
          <w:shd w:val="clear" w:color="auto" w:fill="FFFFFF"/>
          <w:lang w:val="ru-RU"/>
        </w:rPr>
        <w:t xml:space="preserve">; под ред. Л.Г. Гагариной.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="007760EC">
        <w:rPr>
          <w:shd w:val="clear" w:color="auto" w:fill="FFFFFF"/>
          <w:lang w:val="ru-RU"/>
        </w:rPr>
        <w:t xml:space="preserve"> Москва: ФОРУМ</w:t>
      </w:r>
      <w:r w:rsidRPr="004E6123">
        <w:rPr>
          <w:shd w:val="clear" w:color="auto" w:fill="FFFFFF"/>
          <w:lang w:val="ru-RU"/>
        </w:rPr>
        <w:t xml:space="preserve">: ИНФРА-М, 2023.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400 с. + Доп. материалы [Электронный ресурс].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профессиональное образование). - </w:t>
      </w:r>
      <w:r w:rsidR="007760EC">
        <w:rPr>
          <w:shd w:val="clear" w:color="auto" w:fill="FFFFFF"/>
          <w:lang w:val="ru-RU"/>
        </w:rPr>
        <w:t>ISBN 978-5-8199-0790-0. - Текст</w:t>
      </w:r>
      <w:r w:rsidRPr="004E6123">
        <w:rPr>
          <w:shd w:val="clear" w:color="auto" w:fill="FFFFFF"/>
          <w:lang w:val="ru-RU"/>
        </w:rPr>
        <w:t xml:space="preserve">: электронный. - URL: </w:t>
      </w:r>
      <w:r w:rsidRPr="000A0058">
        <w:rPr>
          <w:shd w:val="clear" w:color="auto" w:fill="FFFFFF"/>
          <w:lang w:val="ru-RU"/>
        </w:rPr>
        <w:t>https://znanium.com/catalog/product/1905248</w:t>
      </w:r>
    </w:p>
    <w:p w14:paraId="0E0954E1" w14:textId="77777777" w:rsidR="004E6123" w:rsidRDefault="004E6123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4E6123">
        <w:rPr>
          <w:shd w:val="clear" w:color="auto" w:fill="FFFFFF"/>
          <w:lang w:val="ru-RU"/>
        </w:rPr>
        <w:t>Мартишин, С. А. Проектирование и реализация баз данных в СУБД MySQL с использованием MySQLWorkbench. Методы и средства проектирования информационных систем и технологий. Инструментальные</w:t>
      </w:r>
      <w:r w:rsidR="000A0058">
        <w:rPr>
          <w:shd w:val="clear" w:color="auto" w:fill="FFFFFF"/>
          <w:lang w:val="ru-RU"/>
        </w:rPr>
        <w:t xml:space="preserve"> средства информационных систем</w:t>
      </w:r>
      <w:r w:rsidRPr="004E6123">
        <w:rPr>
          <w:shd w:val="clear" w:color="auto" w:fill="FFFFFF"/>
          <w:lang w:val="ru-RU"/>
        </w:rPr>
        <w:t xml:space="preserve">: учебное пособие / С.A. Мартишин, В.Л. Симонов, М.В. Храпченко.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="000A0058">
        <w:rPr>
          <w:shd w:val="clear" w:color="auto" w:fill="FFFFFF"/>
          <w:lang w:val="ru-RU"/>
        </w:rPr>
        <w:t xml:space="preserve"> Москва: ФОРУМ</w:t>
      </w:r>
      <w:r w:rsidRPr="004E6123">
        <w:rPr>
          <w:shd w:val="clear" w:color="auto" w:fill="FFFFFF"/>
          <w:lang w:val="ru-RU"/>
        </w:rPr>
        <w:t xml:space="preserve">: ИНФРА-М, 2023.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160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4E6123">
        <w:rPr>
          <w:shd w:val="clear" w:color="auto" w:fill="FFFFFF"/>
          <w:lang w:val="ru-RU"/>
        </w:rPr>
        <w:t xml:space="preserve"> (Среднее профессиональное образование). - </w:t>
      </w:r>
      <w:r w:rsidR="000C0708">
        <w:rPr>
          <w:shd w:val="clear" w:color="auto" w:fill="FFFFFF"/>
          <w:lang w:val="ru-RU"/>
        </w:rPr>
        <w:t>ISBN 978-5-8199-0811-2. - Текст</w:t>
      </w:r>
      <w:r w:rsidRPr="004E6123">
        <w:rPr>
          <w:shd w:val="clear" w:color="auto" w:fill="FFFFFF"/>
          <w:lang w:val="ru-RU"/>
        </w:rPr>
        <w:t xml:space="preserve">: электронный. - URL: </w:t>
      </w:r>
      <w:r w:rsidR="000C0708" w:rsidRPr="000A0058">
        <w:rPr>
          <w:shd w:val="clear" w:color="auto" w:fill="FFFFFF"/>
          <w:lang w:val="ru-RU"/>
        </w:rPr>
        <w:t>https://znanium.com/catalog/product/1926394</w:t>
      </w:r>
    </w:p>
    <w:p w14:paraId="1709F6EF" w14:textId="5784AE67" w:rsidR="000C0708" w:rsidRPr="004E6123" w:rsidRDefault="000C0708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hd w:val="clear" w:color="auto" w:fill="FFFFFF"/>
          <w:lang w:val="ru-RU"/>
        </w:rPr>
      </w:pPr>
      <w:r w:rsidRPr="000C0708">
        <w:rPr>
          <w:shd w:val="clear" w:color="auto" w:fill="FFFFFF"/>
          <w:lang w:val="ru-RU"/>
        </w:rPr>
        <w:t>Карминский, А</w:t>
      </w:r>
      <w:r>
        <w:rPr>
          <w:shd w:val="clear" w:color="auto" w:fill="FFFFFF"/>
          <w:lang w:val="ru-RU"/>
        </w:rPr>
        <w:t>. М. Методология создания инфор</w:t>
      </w:r>
      <w:r w:rsidR="007760EC">
        <w:rPr>
          <w:shd w:val="clear" w:color="auto" w:fill="FFFFFF"/>
          <w:lang w:val="ru-RU"/>
        </w:rPr>
        <w:t>мационных систем</w:t>
      </w:r>
      <w:r>
        <w:rPr>
          <w:shd w:val="clear" w:color="auto" w:fill="FFFFFF"/>
          <w:lang w:val="ru-RU"/>
        </w:rPr>
        <w:t>: учебное пособие / А.М. Кармин</w:t>
      </w:r>
      <w:r w:rsidRPr="000C0708">
        <w:rPr>
          <w:shd w:val="clear" w:color="auto" w:fill="FFFFFF"/>
          <w:lang w:val="ru-RU"/>
        </w:rPr>
        <w:t xml:space="preserve">ский, Б.В. Черников.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0C0708">
        <w:rPr>
          <w:shd w:val="clear" w:color="auto" w:fill="FFFFFF"/>
          <w:lang w:val="ru-RU"/>
        </w:rPr>
        <w:t xml:space="preserve"> 2-е изд., перера</w:t>
      </w:r>
      <w:r w:rsidR="000A0058">
        <w:rPr>
          <w:shd w:val="clear" w:color="auto" w:fill="FFFFFF"/>
          <w:lang w:val="ru-RU"/>
        </w:rPr>
        <w:t xml:space="preserve">б. и доп. </w:t>
      </w:r>
      <w:r w:rsidR="007760EC" w:rsidRPr="004E6123">
        <w:rPr>
          <w:rFonts w:eastAsia="Arial"/>
          <w:shd w:val="clear" w:color="auto" w:fill="FFFFFF"/>
          <w:lang w:val="ru-RU"/>
        </w:rPr>
        <w:t>–</w:t>
      </w:r>
      <w:r w:rsidR="000A0058">
        <w:rPr>
          <w:shd w:val="clear" w:color="auto" w:fill="FFFFFF"/>
          <w:lang w:val="ru-RU"/>
        </w:rPr>
        <w:t xml:space="preserve"> Москва: ИД </w:t>
      </w:r>
      <w:r w:rsidR="00F70710">
        <w:rPr>
          <w:shd w:val="clear" w:color="auto" w:fill="FFFFFF"/>
          <w:lang w:val="ru-RU"/>
        </w:rPr>
        <w:t>«</w:t>
      </w:r>
      <w:r w:rsidR="000A0058">
        <w:rPr>
          <w:shd w:val="clear" w:color="auto" w:fill="FFFFFF"/>
          <w:lang w:val="ru-RU"/>
        </w:rPr>
        <w:t>ФОРУМ</w:t>
      </w:r>
      <w:r w:rsidR="00F70710">
        <w:rPr>
          <w:shd w:val="clear" w:color="auto" w:fill="FFFFFF"/>
          <w:lang w:val="ru-RU"/>
        </w:rPr>
        <w:t>»</w:t>
      </w:r>
      <w:r w:rsidRPr="000C0708">
        <w:rPr>
          <w:shd w:val="clear" w:color="auto" w:fill="FFFFFF"/>
          <w:lang w:val="ru-RU"/>
        </w:rPr>
        <w:t xml:space="preserve">: ИНФРА-М, 2021.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0C0708">
        <w:rPr>
          <w:shd w:val="clear" w:color="auto" w:fill="FFFFFF"/>
          <w:lang w:val="ru-RU"/>
        </w:rPr>
        <w:t xml:space="preserve"> 320 с. </w:t>
      </w:r>
      <w:r w:rsidR="000A0058" w:rsidRPr="004E6123">
        <w:rPr>
          <w:rFonts w:eastAsia="Arial"/>
          <w:shd w:val="clear" w:color="auto" w:fill="FFFFFF"/>
          <w:lang w:val="ru-RU"/>
        </w:rPr>
        <w:t>–</w:t>
      </w:r>
      <w:r w:rsidRPr="000C0708">
        <w:rPr>
          <w:shd w:val="clear" w:color="auto" w:fill="FFFFFF"/>
          <w:lang w:val="ru-RU"/>
        </w:rPr>
        <w:t xml:space="preserve"> (Среднее профессиональное образование). - </w:t>
      </w:r>
      <w:r w:rsidR="000A0058">
        <w:rPr>
          <w:shd w:val="clear" w:color="auto" w:fill="FFFFFF"/>
          <w:lang w:val="ru-RU"/>
        </w:rPr>
        <w:t>ISBN 978-5-8199-0898-3. - Текст</w:t>
      </w:r>
      <w:r w:rsidRPr="000C0708">
        <w:rPr>
          <w:shd w:val="clear" w:color="auto" w:fill="FFFFFF"/>
          <w:lang w:val="ru-RU"/>
        </w:rPr>
        <w:t>: электронный. - URL: https://znanium.com/catalog/product/1043094.</w:t>
      </w:r>
    </w:p>
    <w:p w14:paraId="7452F554" w14:textId="77777777" w:rsidR="00351E9F" w:rsidRPr="004E6123" w:rsidRDefault="00351E9F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4E6123">
        <w:rPr>
          <w:szCs w:val="28"/>
          <w:lang w:val="ru-RU"/>
        </w:rPr>
        <w:t>https://studfiles.net</w:t>
      </w:r>
    </w:p>
    <w:p w14:paraId="2D9A94CC" w14:textId="77777777" w:rsidR="00E60142" w:rsidRPr="000A0058" w:rsidRDefault="00E60142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en-US"/>
        </w:rPr>
      </w:pPr>
      <w:r w:rsidRPr="000A0058">
        <w:rPr>
          <w:szCs w:val="28"/>
          <w:lang w:val="en-US"/>
        </w:rPr>
        <w:t>informatic.ugatu.ac.ru/lib/office/Access.htm</w:t>
      </w:r>
    </w:p>
    <w:p w14:paraId="1E4B2490" w14:textId="77777777" w:rsidR="00E60142" w:rsidRPr="000A0058" w:rsidRDefault="00557A75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en-US"/>
        </w:rPr>
      </w:pPr>
      <w:hyperlink r:id="rId8" w:history="1">
        <w:r w:rsidR="00E60142" w:rsidRPr="000A0058">
          <w:rPr>
            <w:szCs w:val="28"/>
            <w:lang w:val="en-US"/>
          </w:rPr>
          <w:t>www.lessons-tva.info/edu/inf-access</w:t>
        </w:r>
      </w:hyperlink>
    </w:p>
    <w:p w14:paraId="43C6629B" w14:textId="77777777" w:rsidR="002645D9" w:rsidRPr="004E6123" w:rsidRDefault="002645D9" w:rsidP="00E60142">
      <w:pPr>
        <w:pStyle w:val="af1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Cs w:val="28"/>
          <w:lang w:val="ru-RU"/>
        </w:rPr>
      </w:pPr>
      <w:r w:rsidRPr="000A0058">
        <w:rPr>
          <w:szCs w:val="28"/>
          <w:lang w:val="ru-RU"/>
        </w:rPr>
        <w:t>https://support.office.com</w:t>
      </w:r>
    </w:p>
    <w:p w14:paraId="2CC1BA4A" w14:textId="77777777" w:rsidR="002645D9" w:rsidRPr="004E6123" w:rsidRDefault="002645D9">
      <w:pPr>
        <w:jc w:val="left"/>
        <w:rPr>
          <w:szCs w:val="28"/>
          <w:lang w:val="ru-RU"/>
        </w:rPr>
      </w:pPr>
    </w:p>
    <w:sectPr w:rsidR="002645D9" w:rsidRPr="004E6123" w:rsidSect="00A31EA6">
      <w:headerReference w:type="default" r:id="rId9"/>
      <w:pgSz w:w="11907" w:h="16840" w:code="9"/>
      <w:pgMar w:top="907" w:right="567" w:bottom="1701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C4FD" w14:textId="77777777" w:rsidR="00557A75" w:rsidRDefault="00557A75" w:rsidP="002619E4">
      <w:r>
        <w:separator/>
      </w:r>
    </w:p>
  </w:endnote>
  <w:endnote w:type="continuationSeparator" w:id="0">
    <w:p w14:paraId="1CA46B5E" w14:textId="77777777" w:rsidR="00557A75" w:rsidRDefault="00557A75" w:rsidP="0026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135A" w14:textId="77777777" w:rsidR="00557A75" w:rsidRDefault="00557A75" w:rsidP="002619E4">
      <w:r>
        <w:separator/>
      </w:r>
    </w:p>
  </w:footnote>
  <w:footnote w:type="continuationSeparator" w:id="0">
    <w:p w14:paraId="7E434B61" w14:textId="77777777" w:rsidR="00557A75" w:rsidRDefault="00557A75" w:rsidP="00261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803E" w14:textId="45E701AA" w:rsidR="00967069" w:rsidRDefault="008E238D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6F6DEF65" wp14:editId="0422CB8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5F285" w14:textId="77777777" w:rsidR="00967069" w:rsidRDefault="00967069" w:rsidP="002619E4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CD157" w14:textId="77777777" w:rsidR="00967069" w:rsidRDefault="00967069" w:rsidP="002619E4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3F675" w14:textId="77777777" w:rsidR="00967069" w:rsidRDefault="00967069" w:rsidP="002619E4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1DA79" w14:textId="77777777" w:rsidR="00967069" w:rsidRDefault="00967069" w:rsidP="002619E4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B9664" w14:textId="77777777" w:rsidR="00967069" w:rsidRDefault="00967069" w:rsidP="002619E4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67871" w14:textId="77777777" w:rsidR="00967069" w:rsidRDefault="00967069" w:rsidP="002619E4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36B64" w14:textId="087EC85E" w:rsidR="00967069" w:rsidRDefault="00A31EA6" w:rsidP="002619E4">
                            <w:pPr>
                              <w:pStyle w:val="ac"/>
                              <w:jc w:val="center"/>
                              <w:rPr>
                                <w:sz w:val="24"/>
                              </w:rPr>
                            </w:pPr>
                            <w:r w:rsidRPr="00A31EA6">
                              <w:rPr>
                                <w:sz w:val="24"/>
                              </w:rPr>
                              <w:fldChar w:fldCharType="begin"/>
                            </w:r>
                            <w:r w:rsidRPr="00A31EA6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A31EA6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A31EA6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A31EA6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9245D" w14:textId="29A2A6FA" w:rsidR="00967069" w:rsidRPr="0058417A" w:rsidRDefault="00967069" w:rsidP="002619E4">
                            <w:pPr>
                              <w:pStyle w:val="ac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ДП 09.02.07 </w:t>
                            </w:r>
                            <w:r w:rsidRPr="004345BC">
                              <w:rPr>
                                <w:lang w:val="ru-RU"/>
                              </w:rPr>
                              <w:t>2102</w:t>
                            </w:r>
                            <w:r w:rsidRPr="004345BC">
                              <w:rPr>
                                <w:lang w:val="en-US"/>
                              </w:rPr>
                              <w:t>0</w:t>
                            </w:r>
                            <w:r w:rsidRPr="004345BC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00ПЗ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DEF65" id="Group 1" o:spid="_x0000_s1026" style="position:absolute;left:0;text-align:left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8NpJLRoFAADMKQAADgAAAAAAAAAA&#10;AAAAAAAuAgAAZHJzL2Uyb0RvYy54bWxQSwECLQAUAAYACAAAACEAjEO2yuEAAAAMAQAADwAAAAAA&#10;AAAAAAAAAAB0BwAAZHJzL2Rvd25yZXYueG1sUEsFBgAAAAAEAAQA8wAAAII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6785F285" w14:textId="77777777" w:rsidR="00967069" w:rsidRDefault="00967069" w:rsidP="002619E4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10CD157" w14:textId="77777777" w:rsidR="00967069" w:rsidRDefault="00967069" w:rsidP="002619E4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E13F675" w14:textId="77777777" w:rsidR="00967069" w:rsidRDefault="00967069" w:rsidP="002619E4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9D1DA79" w14:textId="77777777" w:rsidR="00967069" w:rsidRDefault="00967069" w:rsidP="002619E4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62B9664" w14:textId="77777777" w:rsidR="00967069" w:rsidRDefault="00967069" w:rsidP="002619E4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1A67871" w14:textId="77777777" w:rsidR="00967069" w:rsidRDefault="00967069" w:rsidP="002619E4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36B64" w14:textId="087EC85E" w:rsidR="00967069" w:rsidRDefault="00A31EA6" w:rsidP="002619E4">
                      <w:pPr>
                        <w:pStyle w:val="ac"/>
                        <w:jc w:val="center"/>
                        <w:rPr>
                          <w:sz w:val="24"/>
                        </w:rPr>
                      </w:pPr>
                      <w:r w:rsidRPr="00A31EA6">
                        <w:rPr>
                          <w:sz w:val="24"/>
                        </w:rPr>
                        <w:fldChar w:fldCharType="begin"/>
                      </w:r>
                      <w:r w:rsidRPr="00A31EA6">
                        <w:rPr>
                          <w:sz w:val="24"/>
                        </w:rPr>
                        <w:instrText>PAGE   \* MERGEFORMAT</w:instrText>
                      </w:r>
                      <w:r w:rsidRPr="00A31EA6">
                        <w:rPr>
                          <w:sz w:val="24"/>
                        </w:rPr>
                        <w:fldChar w:fldCharType="separate"/>
                      </w:r>
                      <w:r w:rsidRPr="00A31EA6">
                        <w:rPr>
                          <w:sz w:val="24"/>
                          <w:lang w:val="ru-RU"/>
                        </w:rPr>
                        <w:t>1</w:t>
                      </w:r>
                      <w:r w:rsidRPr="00A31EA6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DF9245D" w14:textId="29A2A6FA" w:rsidR="00967069" w:rsidRPr="0058417A" w:rsidRDefault="00967069" w:rsidP="002619E4">
                      <w:pPr>
                        <w:pStyle w:val="ac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ДП 09.02.07 </w:t>
                      </w:r>
                      <w:r w:rsidRPr="004345BC">
                        <w:rPr>
                          <w:lang w:val="ru-RU"/>
                        </w:rPr>
                        <w:t>2102</w:t>
                      </w:r>
                      <w:r w:rsidRPr="004345BC">
                        <w:rPr>
                          <w:lang w:val="en-US"/>
                        </w:rPr>
                        <w:t>0</w:t>
                      </w:r>
                      <w:r w:rsidRPr="004345BC">
                        <w:rPr>
                          <w:lang w:val="ru-RU"/>
                        </w:rPr>
                        <w:t>4</w:t>
                      </w:r>
                      <w:r>
                        <w:rPr>
                          <w:color w:val="FF0000"/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00ПЗ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D74"/>
    <w:multiLevelType w:val="hybridMultilevel"/>
    <w:tmpl w:val="33883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B561CD"/>
    <w:multiLevelType w:val="hybridMultilevel"/>
    <w:tmpl w:val="9EF6D7CC"/>
    <w:lvl w:ilvl="0" w:tplc="9F60D2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B74B0D"/>
    <w:multiLevelType w:val="hybridMultilevel"/>
    <w:tmpl w:val="CB728B08"/>
    <w:lvl w:ilvl="0" w:tplc="AD2AA48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996A0A"/>
    <w:multiLevelType w:val="multilevel"/>
    <w:tmpl w:val="9C40DA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335785B"/>
    <w:multiLevelType w:val="multilevel"/>
    <w:tmpl w:val="1D5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273DB"/>
    <w:multiLevelType w:val="multilevel"/>
    <w:tmpl w:val="AF7233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FB511C3"/>
    <w:multiLevelType w:val="hybridMultilevel"/>
    <w:tmpl w:val="186C6012"/>
    <w:lvl w:ilvl="0" w:tplc="9F7CDE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D717D"/>
    <w:multiLevelType w:val="hybridMultilevel"/>
    <w:tmpl w:val="370AD7A4"/>
    <w:lvl w:ilvl="0" w:tplc="BBA893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9E60FD"/>
    <w:multiLevelType w:val="hybridMultilevel"/>
    <w:tmpl w:val="16BA1D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B8"/>
    <w:rsid w:val="0000496D"/>
    <w:rsid w:val="00012642"/>
    <w:rsid w:val="00081A65"/>
    <w:rsid w:val="000A0058"/>
    <w:rsid w:val="000B1865"/>
    <w:rsid w:val="000C0708"/>
    <w:rsid w:val="000D69C4"/>
    <w:rsid w:val="001259CB"/>
    <w:rsid w:val="00146548"/>
    <w:rsid w:val="00162548"/>
    <w:rsid w:val="001873AD"/>
    <w:rsid w:val="002619E4"/>
    <w:rsid w:val="002645D9"/>
    <w:rsid w:val="002742B3"/>
    <w:rsid w:val="002A04B8"/>
    <w:rsid w:val="002B11D3"/>
    <w:rsid w:val="00343D4C"/>
    <w:rsid w:val="00351E9F"/>
    <w:rsid w:val="003532AD"/>
    <w:rsid w:val="00365D65"/>
    <w:rsid w:val="003738A4"/>
    <w:rsid w:val="003769C3"/>
    <w:rsid w:val="00396053"/>
    <w:rsid w:val="003B68A8"/>
    <w:rsid w:val="003C35E2"/>
    <w:rsid w:val="003C6CAD"/>
    <w:rsid w:val="0040716A"/>
    <w:rsid w:val="004345BC"/>
    <w:rsid w:val="00461081"/>
    <w:rsid w:val="00473964"/>
    <w:rsid w:val="004A0FE5"/>
    <w:rsid w:val="004B0D97"/>
    <w:rsid w:val="004B5396"/>
    <w:rsid w:val="004C3F5A"/>
    <w:rsid w:val="004E6123"/>
    <w:rsid w:val="004F5890"/>
    <w:rsid w:val="005344BB"/>
    <w:rsid w:val="00547124"/>
    <w:rsid w:val="00557A75"/>
    <w:rsid w:val="00561C86"/>
    <w:rsid w:val="005723C9"/>
    <w:rsid w:val="0058417A"/>
    <w:rsid w:val="00592E51"/>
    <w:rsid w:val="005B3918"/>
    <w:rsid w:val="005F1F98"/>
    <w:rsid w:val="00636202"/>
    <w:rsid w:val="00652189"/>
    <w:rsid w:val="006C7185"/>
    <w:rsid w:val="006E6241"/>
    <w:rsid w:val="006F0A57"/>
    <w:rsid w:val="007055EF"/>
    <w:rsid w:val="007676B4"/>
    <w:rsid w:val="007760EC"/>
    <w:rsid w:val="00790D63"/>
    <w:rsid w:val="0079364A"/>
    <w:rsid w:val="007B7E05"/>
    <w:rsid w:val="007D52B9"/>
    <w:rsid w:val="007E183E"/>
    <w:rsid w:val="007E384B"/>
    <w:rsid w:val="008049CD"/>
    <w:rsid w:val="00814BCD"/>
    <w:rsid w:val="00874BFC"/>
    <w:rsid w:val="008975C3"/>
    <w:rsid w:val="008A2DC9"/>
    <w:rsid w:val="008B402A"/>
    <w:rsid w:val="008D6DFB"/>
    <w:rsid w:val="008E238D"/>
    <w:rsid w:val="008F02BA"/>
    <w:rsid w:val="009301EF"/>
    <w:rsid w:val="00965917"/>
    <w:rsid w:val="00967069"/>
    <w:rsid w:val="009921F5"/>
    <w:rsid w:val="009B6AB0"/>
    <w:rsid w:val="009B79EC"/>
    <w:rsid w:val="009C03FF"/>
    <w:rsid w:val="009D4E78"/>
    <w:rsid w:val="00A0219A"/>
    <w:rsid w:val="00A31EA6"/>
    <w:rsid w:val="00A85778"/>
    <w:rsid w:val="00A93985"/>
    <w:rsid w:val="00B343C0"/>
    <w:rsid w:val="00B53F46"/>
    <w:rsid w:val="00B71331"/>
    <w:rsid w:val="00B80A90"/>
    <w:rsid w:val="00BE4283"/>
    <w:rsid w:val="00BF7D59"/>
    <w:rsid w:val="00C07F61"/>
    <w:rsid w:val="00C362F8"/>
    <w:rsid w:val="00C77109"/>
    <w:rsid w:val="00CC019D"/>
    <w:rsid w:val="00CD4BA1"/>
    <w:rsid w:val="00CE6168"/>
    <w:rsid w:val="00D06422"/>
    <w:rsid w:val="00D25910"/>
    <w:rsid w:val="00D73A43"/>
    <w:rsid w:val="00D92ABC"/>
    <w:rsid w:val="00DB7789"/>
    <w:rsid w:val="00DE39E0"/>
    <w:rsid w:val="00E1767C"/>
    <w:rsid w:val="00E60142"/>
    <w:rsid w:val="00E71971"/>
    <w:rsid w:val="00E77450"/>
    <w:rsid w:val="00EB0E5E"/>
    <w:rsid w:val="00EE07EA"/>
    <w:rsid w:val="00F65557"/>
    <w:rsid w:val="00F70710"/>
    <w:rsid w:val="00FB2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D67B51"/>
  <w15:docId w15:val="{1A67D6B7-D46C-48A6-BB4A-1682EDD4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6053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396053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396053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396053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396053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96053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rsid w:val="00396053"/>
    <w:pPr>
      <w:suppressAutoHyphens/>
      <w:spacing w:line="336" w:lineRule="auto"/>
      <w:jc w:val="center"/>
    </w:pPr>
  </w:style>
  <w:style w:type="paragraph" w:styleId="a6">
    <w:name w:val="footer"/>
    <w:basedOn w:val="a"/>
    <w:rsid w:val="0039605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396053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396053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396053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396053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396053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rsid w:val="00396053"/>
    <w:pPr>
      <w:spacing w:line="336" w:lineRule="auto"/>
      <w:ind w:firstLine="851"/>
    </w:pPr>
  </w:style>
  <w:style w:type="paragraph" w:customStyle="1" w:styleId="a9">
    <w:name w:val="Переменные"/>
    <w:basedOn w:val="a8"/>
    <w:rsid w:val="00396053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rsid w:val="00396053"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rsid w:val="00396053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rsid w:val="00396053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396053"/>
    <w:pPr>
      <w:suppressAutoHyphens/>
    </w:pPr>
    <w:rPr>
      <w:noProof/>
    </w:rPr>
  </w:style>
  <w:style w:type="paragraph" w:styleId="ae">
    <w:name w:val="annotation text"/>
    <w:basedOn w:val="a"/>
    <w:semiHidden/>
    <w:rsid w:val="00396053"/>
    <w:rPr>
      <w:rFonts w:ascii="Journal" w:hAnsi="Journal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2619E4"/>
    <w:rPr>
      <w:sz w:val="28"/>
      <w:lang w:val="uk-UA"/>
    </w:rPr>
  </w:style>
  <w:style w:type="paragraph" w:styleId="af">
    <w:name w:val="Balloon Text"/>
    <w:basedOn w:val="a"/>
    <w:link w:val="af0"/>
    <w:rsid w:val="002619E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2619E4"/>
    <w:rPr>
      <w:rFonts w:ascii="Tahoma" w:hAnsi="Tahoma" w:cs="Tahoma"/>
      <w:sz w:val="16"/>
      <w:szCs w:val="16"/>
      <w:lang w:val="uk-UA"/>
    </w:rPr>
  </w:style>
  <w:style w:type="paragraph" w:styleId="af1">
    <w:name w:val="List Paragraph"/>
    <w:basedOn w:val="a"/>
    <w:uiPriority w:val="34"/>
    <w:qFormat/>
    <w:rsid w:val="003738A4"/>
    <w:pPr>
      <w:ind w:left="720"/>
      <w:contextualSpacing/>
    </w:pPr>
  </w:style>
  <w:style w:type="character" w:styleId="af2">
    <w:name w:val="Hyperlink"/>
    <w:basedOn w:val="a0"/>
    <w:rsid w:val="00E6014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645D9"/>
  </w:style>
  <w:style w:type="character" w:styleId="af3">
    <w:name w:val="Strong"/>
    <w:basedOn w:val="a0"/>
    <w:uiPriority w:val="22"/>
    <w:qFormat/>
    <w:rsid w:val="002645D9"/>
    <w:rPr>
      <w:b/>
      <w:bCs/>
    </w:rPr>
  </w:style>
  <w:style w:type="paragraph" w:styleId="af4">
    <w:name w:val="Normal (Web)"/>
    <w:basedOn w:val="a"/>
    <w:uiPriority w:val="99"/>
    <w:unhideWhenUsed/>
    <w:rsid w:val="00E77450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737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758908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063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4137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3491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5809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9416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0477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2827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7868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8721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6586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6064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2417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0080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964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3947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0925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8756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8353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30043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9843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4424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842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4518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538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5440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4236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5504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700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758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1280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00218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0494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25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1635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1180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3777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4963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963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5628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3995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4590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6699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3169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7868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4331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2482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2319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4067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1848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874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9801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4963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0653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7778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0184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7019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3649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1597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5540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4815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20485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4978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1336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7615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47636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0808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35215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8359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4414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0104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2643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0083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8757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0561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0713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5077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0948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7167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2002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5271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6959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1910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6705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5015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9578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4636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9805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5475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6974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78819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9886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3546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7227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9346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3133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5273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7113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345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1963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3552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3365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7489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2117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7716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9309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5629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4403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1465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5424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0215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994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3245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6945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8371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69996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110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1712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9475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1035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43032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29735221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189489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0090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4048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7795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026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7200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6963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58800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9213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2776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8531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6218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8509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9715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6167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465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961812874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565383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6047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1938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2358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0432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367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4301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07596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5555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92097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668825938">
          <w:marLeft w:val="0"/>
          <w:marRight w:val="0"/>
          <w:marTop w:val="0"/>
          <w:marBottom w:val="0"/>
          <w:divBdr>
            <w:top w:val="single" w:sz="4" w:space="0" w:color="414149"/>
            <w:left w:val="single" w:sz="4" w:space="0" w:color="414149"/>
            <w:bottom w:val="single" w:sz="4" w:space="0" w:color="414149"/>
            <w:right w:val="single" w:sz="4" w:space="0" w:color="414149"/>
          </w:divBdr>
          <w:divsChild>
            <w:div w:id="142552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4511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8272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1087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6402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2106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5419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6591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68777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2672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ssons-tva.info/edu/inf-acc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4;&#1080;&#1087;&#1083;&#1086;&#1084;-&#1040;&#1057;&#1059;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564F4C-F4E8-41AE-8B2F-551AEB00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</TotalTime>
  <Pages>47</Pages>
  <Words>11151</Words>
  <Characters>63563</Characters>
  <Application>Microsoft Office Word</Application>
  <DocSecurity>0</DocSecurity>
  <Lines>529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74565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karhukai</cp:lastModifiedBy>
  <cp:revision>2</cp:revision>
  <dcterms:created xsi:type="dcterms:W3CDTF">2025-06-02T19:25:00Z</dcterms:created>
  <dcterms:modified xsi:type="dcterms:W3CDTF">2025-06-02T19:25:00Z</dcterms:modified>
</cp:coreProperties>
</file>