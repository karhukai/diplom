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5D9" w:rsidRPr="001959E8" w:rsidRDefault="002645D9" w:rsidP="001959E8">
      <w:bookmarkStart w:id="0" w:name="_GoBack"/>
      <w:bookmarkEnd w:id="0"/>
    </w:p>
    <w:sectPr w:rsidR="002645D9" w:rsidRPr="001959E8" w:rsidSect="00A42939">
      <w:headerReference w:type="default" r:id="rId8"/>
      <w:pgSz w:w="11907" w:h="16840" w:code="9"/>
      <w:pgMar w:top="907" w:right="567" w:bottom="1843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617" w:rsidRDefault="004B1617" w:rsidP="002619E4">
      <w:r>
        <w:separator/>
      </w:r>
    </w:p>
  </w:endnote>
  <w:endnote w:type="continuationSeparator" w:id="1">
    <w:p w:rsidR="004B1617" w:rsidRDefault="004B1617" w:rsidP="002619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617" w:rsidRDefault="004B1617" w:rsidP="002619E4">
      <w:r>
        <w:separator/>
      </w:r>
    </w:p>
  </w:footnote>
  <w:footnote w:type="continuationSeparator" w:id="1">
    <w:p w:rsidR="004B1617" w:rsidRDefault="004B1617" w:rsidP="002619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9E4" w:rsidRDefault="00A30477">
    <w:pPr>
      <w:pStyle w:val="a3"/>
    </w:pPr>
    <w:r>
      <w:rPr>
        <w:noProof/>
        <w:lang w:val="ru-RU"/>
      </w:rPr>
      <w:pict>
        <v:group id="Group 1" o:spid="_x0000_s4097" style="position:absolute;left:0;text-align:left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" o:allowincell="f">
          <v:rect id="Rectangle 2" o:sp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:rsidR="002619E4" w:rsidRDefault="002619E4" w:rsidP="002619E4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2619E4" w:rsidRDefault="002619E4" w:rsidP="002619E4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2619E4" w:rsidRDefault="002619E4" w:rsidP="002619E4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2619E4" w:rsidRDefault="002619E4" w:rsidP="002619E4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2619E4" w:rsidRDefault="002619E4" w:rsidP="002619E4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2619E4" w:rsidRDefault="002619E4" w:rsidP="002619E4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2619E4" w:rsidRDefault="002619E4" w:rsidP="002619E4">
                  <w:pPr>
                    <w:pStyle w:val="ac"/>
                    <w:jc w:val="center"/>
                    <w:rPr>
                      <w:sz w:val="24"/>
                    </w:rPr>
                  </w:pPr>
                </w:p>
              </w:txbxContent>
            </v:textbox>
          </v:rect>
          <v:rect id="Rectangle 20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2619E4" w:rsidRPr="0058417A" w:rsidRDefault="002619E4" w:rsidP="002619E4">
                  <w:pPr>
                    <w:pStyle w:val="ac"/>
                    <w:jc w:val="center"/>
                    <w:rPr>
                      <w:lang w:val="en-US"/>
                    </w:rPr>
                  </w:pPr>
                  <w:r>
                    <w:rPr>
                      <w:lang w:val="ru-RU"/>
                    </w:rPr>
                    <w:t>ДП 09.02.0</w:t>
                  </w:r>
                  <w:r w:rsidR="000D69C4">
                    <w:rPr>
                      <w:lang w:val="ru-RU"/>
                    </w:rPr>
                    <w:t>7</w:t>
                  </w:r>
                  <w:r w:rsidR="008661A7">
                    <w:rPr>
                      <w:lang w:val="ru-RU"/>
                    </w:rPr>
                    <w:t xml:space="preserve"> </w:t>
                  </w:r>
                  <w:r w:rsidR="00B56DCC">
                    <w:rPr>
                      <w:color w:val="FF0000"/>
                      <w:lang w:val="ru-RU"/>
                    </w:rPr>
                    <w:t>2</w:t>
                  </w:r>
                  <w:r w:rsidR="008661A7">
                    <w:rPr>
                      <w:color w:val="FF0000"/>
                      <w:lang w:val="ru-RU"/>
                    </w:rPr>
                    <w:t>1</w:t>
                  </w:r>
                  <w:r w:rsidRPr="000D69C4">
                    <w:rPr>
                      <w:color w:val="FF0000"/>
                      <w:lang w:val="ru-RU"/>
                    </w:rPr>
                    <w:t>0</w:t>
                  </w:r>
                  <w:r w:rsidR="00D3173E">
                    <w:rPr>
                      <w:color w:val="FF0000"/>
                      <w:lang w:val="ru-RU"/>
                    </w:rPr>
                    <w:t>2</w:t>
                  </w:r>
                  <w:r w:rsidRPr="000D69C4">
                    <w:rPr>
                      <w:color w:val="FF0000"/>
                      <w:lang w:val="en-US"/>
                    </w:rPr>
                    <w:t>08</w:t>
                  </w:r>
                  <w:r w:rsidR="008661A7">
                    <w:rPr>
                      <w:color w:val="FF0000"/>
                      <w:lang w:val="ru-RU"/>
                    </w:rPr>
                    <w:t xml:space="preserve"> </w:t>
                  </w:r>
                  <w:r>
                    <w:rPr>
                      <w:lang w:val="ru-RU"/>
                    </w:rPr>
                    <w:t>00ПЗ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77D74"/>
    <w:multiLevelType w:val="hybridMultilevel"/>
    <w:tmpl w:val="338833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1B561CD"/>
    <w:multiLevelType w:val="hybridMultilevel"/>
    <w:tmpl w:val="9EF6D7CC"/>
    <w:lvl w:ilvl="0" w:tplc="9F60D2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B74B0D"/>
    <w:multiLevelType w:val="hybridMultilevel"/>
    <w:tmpl w:val="CB728B08"/>
    <w:lvl w:ilvl="0" w:tplc="AD2AA48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335785B"/>
    <w:multiLevelType w:val="multilevel"/>
    <w:tmpl w:val="1D56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F273DB"/>
    <w:multiLevelType w:val="multilevel"/>
    <w:tmpl w:val="AF7233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4FB511C3"/>
    <w:multiLevelType w:val="hybridMultilevel"/>
    <w:tmpl w:val="186C6012"/>
    <w:lvl w:ilvl="0" w:tplc="9F7CDE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E3D717D"/>
    <w:multiLevelType w:val="hybridMultilevel"/>
    <w:tmpl w:val="370AD7A4"/>
    <w:lvl w:ilvl="0" w:tplc="BBA8938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A04B8"/>
    <w:rsid w:val="0000496D"/>
    <w:rsid w:val="000B1865"/>
    <w:rsid w:val="000D69C4"/>
    <w:rsid w:val="001259CB"/>
    <w:rsid w:val="00146548"/>
    <w:rsid w:val="00162548"/>
    <w:rsid w:val="001873AD"/>
    <w:rsid w:val="001959E8"/>
    <w:rsid w:val="002619E4"/>
    <w:rsid w:val="002645D9"/>
    <w:rsid w:val="002742B3"/>
    <w:rsid w:val="002A04B8"/>
    <w:rsid w:val="002B11D3"/>
    <w:rsid w:val="00343D4C"/>
    <w:rsid w:val="00351E9F"/>
    <w:rsid w:val="003738A4"/>
    <w:rsid w:val="003769C3"/>
    <w:rsid w:val="00396053"/>
    <w:rsid w:val="003C6CAD"/>
    <w:rsid w:val="0040716A"/>
    <w:rsid w:val="00461081"/>
    <w:rsid w:val="004A0FE5"/>
    <w:rsid w:val="004B1617"/>
    <w:rsid w:val="004B5396"/>
    <w:rsid w:val="005344BB"/>
    <w:rsid w:val="00547124"/>
    <w:rsid w:val="00561C86"/>
    <w:rsid w:val="005723C9"/>
    <w:rsid w:val="0058417A"/>
    <w:rsid w:val="00592E51"/>
    <w:rsid w:val="005B3918"/>
    <w:rsid w:val="00636202"/>
    <w:rsid w:val="00652189"/>
    <w:rsid w:val="006F0A57"/>
    <w:rsid w:val="007055EF"/>
    <w:rsid w:val="007676B4"/>
    <w:rsid w:val="00790D63"/>
    <w:rsid w:val="007B7E05"/>
    <w:rsid w:val="007D52B9"/>
    <w:rsid w:val="007E183E"/>
    <w:rsid w:val="007E384B"/>
    <w:rsid w:val="0080045B"/>
    <w:rsid w:val="008049CD"/>
    <w:rsid w:val="008661A7"/>
    <w:rsid w:val="008A2DC9"/>
    <w:rsid w:val="008B402A"/>
    <w:rsid w:val="008C5FF2"/>
    <w:rsid w:val="008D6DFB"/>
    <w:rsid w:val="00965917"/>
    <w:rsid w:val="009921F5"/>
    <w:rsid w:val="009D1AF1"/>
    <w:rsid w:val="009D4E78"/>
    <w:rsid w:val="00A30477"/>
    <w:rsid w:val="00A42939"/>
    <w:rsid w:val="00A85778"/>
    <w:rsid w:val="00B343C0"/>
    <w:rsid w:val="00B56DCC"/>
    <w:rsid w:val="00B80A90"/>
    <w:rsid w:val="00BA3877"/>
    <w:rsid w:val="00BE4283"/>
    <w:rsid w:val="00C07F61"/>
    <w:rsid w:val="00C362F8"/>
    <w:rsid w:val="00CD4BA1"/>
    <w:rsid w:val="00D06422"/>
    <w:rsid w:val="00D1614A"/>
    <w:rsid w:val="00D25910"/>
    <w:rsid w:val="00D3173E"/>
    <w:rsid w:val="00DB7789"/>
    <w:rsid w:val="00DE39E0"/>
    <w:rsid w:val="00E1767C"/>
    <w:rsid w:val="00E60142"/>
    <w:rsid w:val="00E71971"/>
    <w:rsid w:val="00E77450"/>
    <w:rsid w:val="00EE07EA"/>
    <w:rsid w:val="00F65557"/>
    <w:rsid w:val="00FB2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053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396053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396053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396053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396053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96053"/>
    <w:pPr>
      <w:tabs>
        <w:tab w:val="center" w:pos="4153"/>
        <w:tab w:val="right" w:pos="8306"/>
      </w:tabs>
    </w:pPr>
  </w:style>
  <w:style w:type="paragraph" w:styleId="a5">
    <w:name w:val="caption"/>
    <w:basedOn w:val="a"/>
    <w:next w:val="a"/>
    <w:qFormat/>
    <w:rsid w:val="00396053"/>
    <w:pPr>
      <w:suppressAutoHyphens/>
      <w:spacing w:line="336" w:lineRule="auto"/>
      <w:jc w:val="center"/>
    </w:pPr>
  </w:style>
  <w:style w:type="paragraph" w:styleId="a6">
    <w:name w:val="footer"/>
    <w:basedOn w:val="a"/>
    <w:rsid w:val="00396053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396053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396053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396053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396053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396053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8">
    <w:name w:val="Body Text"/>
    <w:basedOn w:val="a"/>
    <w:rsid w:val="00396053"/>
    <w:pPr>
      <w:spacing w:line="336" w:lineRule="auto"/>
      <w:ind w:firstLine="851"/>
    </w:pPr>
  </w:style>
  <w:style w:type="paragraph" w:customStyle="1" w:styleId="a9">
    <w:name w:val="Переменные"/>
    <w:basedOn w:val="a8"/>
    <w:rsid w:val="00396053"/>
    <w:pPr>
      <w:tabs>
        <w:tab w:val="left" w:pos="482"/>
      </w:tabs>
      <w:ind w:left="482" w:hanging="482"/>
    </w:pPr>
  </w:style>
  <w:style w:type="paragraph" w:styleId="aa">
    <w:name w:val="Document Map"/>
    <w:basedOn w:val="a"/>
    <w:semiHidden/>
    <w:rsid w:val="00396053"/>
    <w:pPr>
      <w:shd w:val="clear" w:color="auto" w:fill="000080"/>
    </w:pPr>
    <w:rPr>
      <w:sz w:val="24"/>
    </w:rPr>
  </w:style>
  <w:style w:type="paragraph" w:customStyle="1" w:styleId="ab">
    <w:name w:val="Формула"/>
    <w:basedOn w:val="a8"/>
    <w:rsid w:val="00396053"/>
    <w:pPr>
      <w:tabs>
        <w:tab w:val="center" w:pos="4536"/>
        <w:tab w:val="right" w:pos="9356"/>
      </w:tabs>
      <w:ind w:firstLine="0"/>
    </w:pPr>
  </w:style>
  <w:style w:type="paragraph" w:customStyle="1" w:styleId="ac">
    <w:name w:val="Чертежный"/>
    <w:rsid w:val="00396053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rsid w:val="00396053"/>
    <w:pPr>
      <w:suppressAutoHyphens/>
    </w:pPr>
    <w:rPr>
      <w:noProof/>
    </w:rPr>
  </w:style>
  <w:style w:type="paragraph" w:styleId="ae">
    <w:name w:val="annotation text"/>
    <w:basedOn w:val="a"/>
    <w:semiHidden/>
    <w:rsid w:val="00396053"/>
    <w:rPr>
      <w:rFonts w:ascii="Journal" w:hAnsi="Journal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2619E4"/>
    <w:rPr>
      <w:sz w:val="28"/>
      <w:lang w:val="uk-UA"/>
    </w:rPr>
  </w:style>
  <w:style w:type="paragraph" w:styleId="af">
    <w:name w:val="Balloon Text"/>
    <w:basedOn w:val="a"/>
    <w:link w:val="af0"/>
    <w:rsid w:val="002619E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2619E4"/>
    <w:rPr>
      <w:rFonts w:ascii="Tahoma" w:hAnsi="Tahoma" w:cs="Tahoma"/>
      <w:sz w:val="16"/>
      <w:szCs w:val="16"/>
      <w:lang w:val="uk-UA"/>
    </w:rPr>
  </w:style>
  <w:style w:type="paragraph" w:styleId="af1">
    <w:name w:val="List Paragraph"/>
    <w:basedOn w:val="a"/>
    <w:uiPriority w:val="34"/>
    <w:qFormat/>
    <w:rsid w:val="003738A4"/>
    <w:pPr>
      <w:ind w:left="720"/>
      <w:contextualSpacing/>
    </w:pPr>
  </w:style>
  <w:style w:type="character" w:styleId="af2">
    <w:name w:val="Hyperlink"/>
    <w:basedOn w:val="a0"/>
    <w:rsid w:val="00E6014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645D9"/>
  </w:style>
  <w:style w:type="character" w:styleId="af3">
    <w:name w:val="Strong"/>
    <w:basedOn w:val="a0"/>
    <w:uiPriority w:val="22"/>
    <w:qFormat/>
    <w:rsid w:val="002645D9"/>
    <w:rPr>
      <w:b/>
      <w:bCs/>
    </w:rPr>
  </w:style>
  <w:style w:type="paragraph" w:styleId="af4">
    <w:name w:val="Normal (Web)"/>
    <w:basedOn w:val="a"/>
    <w:uiPriority w:val="99"/>
    <w:unhideWhenUsed/>
    <w:rsid w:val="00E77450"/>
    <w:pPr>
      <w:spacing w:before="100" w:beforeAutospacing="1" w:after="100" w:afterAutospacing="1"/>
      <w:jc w:val="left"/>
    </w:pPr>
    <w:rPr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4;&#1080;&#1087;&#1083;&#1086;&#1084;-&#1040;&#1057;&#1059;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0436AB-2ADB-4D9E-A0A2-F73FD876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</Template>
  <TotalTime>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300</cp:lastModifiedBy>
  <cp:revision>4</cp:revision>
  <dcterms:created xsi:type="dcterms:W3CDTF">2024-02-13T07:40:00Z</dcterms:created>
  <dcterms:modified xsi:type="dcterms:W3CDTF">2025-04-16T11:15:00Z</dcterms:modified>
</cp:coreProperties>
</file>